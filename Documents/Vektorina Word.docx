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8F8A3" w14:textId="5F1EAFD9" w:rsidR="004A73BF" w:rsidRPr="005F5AE4" w:rsidRDefault="00A61293" w:rsidP="00B70876">
      <w:pPr>
        <w:tabs>
          <w:tab w:val="left" w:pos="10260"/>
        </w:tabs>
      </w:pPr>
      <w:r>
        <w:rPr>
          <w:noProof/>
          <w:lang w:eastAsia="en-US"/>
        </w:rPr>
        <w:drawing>
          <wp:anchor distT="0" distB="0" distL="114300" distR="114300" simplePos="0" relativeHeight="251651583" behindDoc="1" locked="0" layoutInCell="1" allowOverlap="1" wp14:anchorId="27F248B1" wp14:editId="14DB6F31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414569D1" wp14:editId="3E2C568C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048D80" id="Rectangle 186" o:spid="_x0000_s1026" style="position:absolute;margin-left:-59.75pt;margin-top:530.6pt;width:629.25pt;height:224.35pt;z-index:-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" fillcolor="#4a66ac [3204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595264" behindDoc="1" locked="0" layoutInCell="1" allowOverlap="1" wp14:anchorId="5C3AB0C8" wp14:editId="529CCA36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54A695" id="Rectangle 187" o:spid="_x0000_s1026" style="position:absolute;margin-left:365.1pt;margin-top:530.6pt;width:199.15pt;height:235.2pt;z-index:-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" fillcolor="#629dd1 [3205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6406667C" wp14:editId="235421DD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11D101" w14:textId="17A5BE86" w:rsidR="00B70876" w:rsidRPr="000C6CA1" w:rsidRDefault="00FB0C09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8AEA8E" wp14:editId="08551531">
                                  <wp:extent cx="1017905" cy="914400"/>
                                  <wp:effectExtent l="0" t="0" r="0" b="0"/>
                                  <wp:docPr id="1694024786" name="Picture 1694024786" descr="A black letter v with white tex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1260981" name="Picture 2" descr="A black letter v with white text&#10;&#10;Description automatically generated with low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7905" cy="91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06667C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5111D101" w14:textId="17A5BE86" w:rsidR="00B70876" w:rsidRPr="000C6CA1" w:rsidRDefault="00FB0C09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8AEA8E" wp14:editId="08551531">
                            <wp:extent cx="1017905" cy="914400"/>
                            <wp:effectExtent l="0" t="0" r="0" b="0"/>
                            <wp:docPr id="1694024786" name="Picture 1694024786" descr="A black letter v with white tex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1260981" name="Picture 2" descr="A black letter v with white text&#10;&#10;Description automatically generated with low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7905" cy="914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596288" behindDoc="1" locked="0" layoutInCell="1" allowOverlap="1" wp14:anchorId="019184F8" wp14:editId="46A6D863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0D26CC" id="Rectangle 188" o:spid="_x0000_s1026" style="position:absolute;margin-left:-57.9pt;margin-top:-46.55pt;width:623.5pt;height:63.3pt;z-index:-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" fillcolor="#297fd5 [3206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09C833F2" wp14:editId="7C8F0549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68066F" w14:textId="0682BC7E" w:rsidR="001351ED" w:rsidRPr="003B2CF7" w:rsidRDefault="00FB0C09" w:rsidP="000C6CA1">
                            <w:pPr>
                              <w:jc w:val="center"/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  <w:t>V</w:t>
                            </w:r>
                            <w:r w:rsidR="00221DC7"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  <w:t>EKTORINA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C833F2" id="Text Box 172" o:spid="_x0000_s1027" type="#_x0000_t202" style="position:absolute;margin-left:-35.8pt;margin-top:-34.35pt;width:587.65pt;height:45.8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" filled="f" stroked="f">
                <v:textbox>
                  <w:txbxContent>
                    <w:p w14:paraId="1B68066F" w14:textId="0682BC7E" w:rsidR="001351ED" w:rsidRPr="003B2CF7" w:rsidRDefault="00FB0C09" w:rsidP="000C6CA1">
                      <w:pPr>
                        <w:jc w:val="center"/>
                        <w:rPr>
                          <w:rFonts w:ascii="Arial" w:hAnsi="Arial" w:cs="Arial"/>
                          <w:color w:val="FFFFFF"/>
                          <w:sz w:val="60"/>
                        </w:rPr>
                      </w:pPr>
                      <w:r>
                        <w:rPr>
                          <w:rFonts w:ascii="Arial" w:hAnsi="Arial" w:cs="Arial"/>
                          <w:color w:val="FFFFFF"/>
                          <w:sz w:val="60"/>
                        </w:rPr>
                        <w:t>V</w:t>
                      </w:r>
                      <w:r w:rsidR="00221DC7">
                        <w:rPr>
                          <w:rFonts w:ascii="Arial" w:hAnsi="Arial" w:cs="Arial"/>
                          <w:color w:val="FFFFFF"/>
                          <w:sz w:val="60"/>
                        </w:rPr>
                        <w:t>EKTORINA</w:t>
                      </w:r>
                    </w:p>
                  </w:txbxContent>
                </v:textbox>
              </v:shape>
            </w:pict>
          </mc:Fallback>
        </mc:AlternateContent>
      </w:r>
    </w:p>
    <w:p w14:paraId="7ED75B74" w14:textId="77777777" w:rsidR="004A73BF" w:rsidRPr="005F5AE4" w:rsidRDefault="004A73BF" w:rsidP="00B70876">
      <w:pPr>
        <w:tabs>
          <w:tab w:val="left" w:pos="10260"/>
        </w:tabs>
      </w:pPr>
    </w:p>
    <w:p w14:paraId="26DC73F8" w14:textId="77777777" w:rsidR="004A73BF" w:rsidRPr="005F5AE4" w:rsidRDefault="004A73BF" w:rsidP="00B70876">
      <w:pPr>
        <w:tabs>
          <w:tab w:val="left" w:pos="10260"/>
        </w:tabs>
      </w:pPr>
    </w:p>
    <w:p w14:paraId="7259AA43" w14:textId="77777777" w:rsidR="004A73BF" w:rsidRPr="005F5AE4" w:rsidRDefault="004A73BF" w:rsidP="00B70876">
      <w:pPr>
        <w:tabs>
          <w:tab w:val="left" w:pos="10260"/>
        </w:tabs>
      </w:pPr>
    </w:p>
    <w:p w14:paraId="74E5BCE1" w14:textId="77777777" w:rsidR="004A73BF" w:rsidRPr="005F5AE4" w:rsidRDefault="004A73BF" w:rsidP="00B70876">
      <w:pPr>
        <w:tabs>
          <w:tab w:val="left" w:pos="10260"/>
        </w:tabs>
      </w:pPr>
    </w:p>
    <w:p w14:paraId="2C8BFD59" w14:textId="77777777" w:rsidR="004A73BF" w:rsidRPr="005F5AE4" w:rsidRDefault="004A73BF" w:rsidP="00B70876">
      <w:pPr>
        <w:tabs>
          <w:tab w:val="left" w:pos="10260"/>
        </w:tabs>
      </w:pPr>
    </w:p>
    <w:p w14:paraId="118311AE" w14:textId="77777777" w:rsidR="004A73BF" w:rsidRPr="005F5AE4" w:rsidRDefault="004A73BF" w:rsidP="00B70876">
      <w:pPr>
        <w:tabs>
          <w:tab w:val="left" w:pos="10260"/>
        </w:tabs>
      </w:pPr>
    </w:p>
    <w:p w14:paraId="6C4A0B96" w14:textId="77777777" w:rsidR="004A73BF" w:rsidRPr="005F5AE4" w:rsidRDefault="004A73BF" w:rsidP="00B70876">
      <w:pPr>
        <w:tabs>
          <w:tab w:val="left" w:pos="10260"/>
        </w:tabs>
      </w:pPr>
    </w:p>
    <w:p w14:paraId="6FAB6F5A" w14:textId="77777777" w:rsidR="004A73BF" w:rsidRPr="005F5AE4" w:rsidRDefault="004A73BF" w:rsidP="00B70876">
      <w:pPr>
        <w:tabs>
          <w:tab w:val="left" w:pos="10260"/>
        </w:tabs>
      </w:pPr>
    </w:p>
    <w:p w14:paraId="1EDBC543" w14:textId="77777777" w:rsidR="004A73BF" w:rsidRPr="005F5AE4" w:rsidRDefault="004A73BF" w:rsidP="00B70876">
      <w:pPr>
        <w:tabs>
          <w:tab w:val="left" w:pos="10260"/>
        </w:tabs>
      </w:pPr>
    </w:p>
    <w:p w14:paraId="702B4EAA" w14:textId="77777777" w:rsidR="004A73BF" w:rsidRPr="005F5AE4" w:rsidRDefault="004A73BF" w:rsidP="00B70876">
      <w:pPr>
        <w:tabs>
          <w:tab w:val="left" w:pos="10260"/>
        </w:tabs>
      </w:pPr>
    </w:p>
    <w:p w14:paraId="4875B9DB" w14:textId="77777777" w:rsidR="004A73BF" w:rsidRPr="005F5AE4" w:rsidRDefault="004A73BF" w:rsidP="00B70876">
      <w:pPr>
        <w:tabs>
          <w:tab w:val="left" w:pos="10260"/>
        </w:tabs>
      </w:pPr>
    </w:p>
    <w:p w14:paraId="6767E830" w14:textId="77777777" w:rsidR="004A73BF" w:rsidRPr="005F5AE4" w:rsidRDefault="004A73BF" w:rsidP="00B70876">
      <w:pPr>
        <w:tabs>
          <w:tab w:val="left" w:pos="10260"/>
        </w:tabs>
      </w:pPr>
    </w:p>
    <w:p w14:paraId="18436D48" w14:textId="77777777" w:rsidR="004A73BF" w:rsidRPr="005F5AE4" w:rsidRDefault="004A73BF" w:rsidP="00B70876">
      <w:pPr>
        <w:tabs>
          <w:tab w:val="left" w:pos="10260"/>
        </w:tabs>
      </w:pPr>
    </w:p>
    <w:p w14:paraId="6DC40F96" w14:textId="77777777" w:rsidR="004A73BF" w:rsidRPr="005F5AE4" w:rsidRDefault="004A73BF" w:rsidP="00B70876">
      <w:pPr>
        <w:tabs>
          <w:tab w:val="left" w:pos="10260"/>
        </w:tabs>
      </w:pPr>
    </w:p>
    <w:p w14:paraId="1596E2AF" w14:textId="77777777" w:rsidR="004A73BF" w:rsidRPr="005F5AE4" w:rsidRDefault="004A73BF" w:rsidP="00B70876">
      <w:pPr>
        <w:tabs>
          <w:tab w:val="left" w:pos="10260"/>
        </w:tabs>
      </w:pPr>
    </w:p>
    <w:p w14:paraId="58830A58" w14:textId="77777777" w:rsidR="004A73BF" w:rsidRPr="005F5AE4" w:rsidRDefault="004A73BF" w:rsidP="00B70876">
      <w:pPr>
        <w:tabs>
          <w:tab w:val="left" w:pos="10260"/>
        </w:tabs>
      </w:pPr>
    </w:p>
    <w:p w14:paraId="3630C9B5" w14:textId="77777777" w:rsidR="004A73BF" w:rsidRPr="005F5AE4" w:rsidRDefault="004A73BF" w:rsidP="00B70876">
      <w:pPr>
        <w:tabs>
          <w:tab w:val="left" w:pos="10260"/>
        </w:tabs>
      </w:pPr>
    </w:p>
    <w:p w14:paraId="08B6E246" w14:textId="77777777" w:rsidR="001C3E2F" w:rsidRPr="005F5AE4" w:rsidRDefault="001C3E2F" w:rsidP="00B70876">
      <w:pPr>
        <w:tabs>
          <w:tab w:val="left" w:pos="10260"/>
        </w:tabs>
      </w:pPr>
    </w:p>
    <w:p w14:paraId="6B134FC6" w14:textId="77777777" w:rsidR="004A73BF" w:rsidRPr="005F5AE4" w:rsidRDefault="004A73BF" w:rsidP="00B70876">
      <w:pPr>
        <w:tabs>
          <w:tab w:val="left" w:pos="10260"/>
        </w:tabs>
      </w:pPr>
    </w:p>
    <w:p w14:paraId="5EE84F8C" w14:textId="77777777" w:rsidR="004A73BF" w:rsidRPr="005F5AE4" w:rsidRDefault="004A73BF" w:rsidP="00B70876">
      <w:pPr>
        <w:tabs>
          <w:tab w:val="left" w:pos="10260"/>
        </w:tabs>
      </w:pPr>
    </w:p>
    <w:p w14:paraId="11408800" w14:textId="77777777" w:rsidR="004A73BF" w:rsidRPr="005F5AE4" w:rsidRDefault="004A73BF" w:rsidP="00B70876">
      <w:pPr>
        <w:tabs>
          <w:tab w:val="left" w:pos="10260"/>
        </w:tabs>
      </w:pPr>
    </w:p>
    <w:p w14:paraId="73AE2F2E" w14:textId="77777777" w:rsidR="004A73BF" w:rsidRPr="005F5AE4" w:rsidRDefault="004A73BF" w:rsidP="00B70876">
      <w:pPr>
        <w:tabs>
          <w:tab w:val="left" w:pos="10260"/>
        </w:tabs>
      </w:pPr>
    </w:p>
    <w:p w14:paraId="7C54E6FA" w14:textId="77777777" w:rsidR="00B70876" w:rsidRPr="005F5AE4" w:rsidRDefault="00B70876" w:rsidP="00B70876">
      <w:pPr>
        <w:tabs>
          <w:tab w:val="left" w:pos="10260"/>
        </w:tabs>
      </w:pPr>
    </w:p>
    <w:p w14:paraId="602DFAFB" w14:textId="77777777" w:rsidR="001351ED" w:rsidRPr="005F5AE4" w:rsidRDefault="001351ED" w:rsidP="001351ED">
      <w:pPr>
        <w:tabs>
          <w:tab w:val="left" w:pos="10260"/>
        </w:tabs>
      </w:pPr>
    </w:p>
    <w:p w14:paraId="5F025A41" w14:textId="2A9E5814" w:rsidR="001351ED" w:rsidRPr="005F5AE4" w:rsidRDefault="000C6CA1">
      <w:r w:rsidRPr="005F5AE4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593216" behindDoc="0" locked="0" layoutInCell="1" allowOverlap="1" wp14:anchorId="4C57B21E" wp14:editId="5B58FCBE">
                <wp:simplePos x="0" y="0"/>
                <wp:positionH relativeFrom="column">
                  <wp:posOffset>-635</wp:posOffset>
                </wp:positionH>
                <wp:positionV relativeFrom="page">
                  <wp:posOffset>8158802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035054" w14:textId="2A500FE8" w:rsidR="007B7D0C" w:rsidRPr="00FB0C09" w:rsidRDefault="00FB0C09" w:rsidP="00FD7487">
                            <w:p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FB0C09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Documentation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57B21E" id="Text Box 4" o:spid="_x0000_s1028" type="#_x0000_t202" style="position:absolute;margin-left:-.05pt;margin-top:642.45pt;width:356.3pt;height:92.6pt;z-index:25159321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" filled="f" fillcolor="#fffffe" stroked="f" strokecolor="#212120" insetpen="t">
                <v:textbox inset="2.88pt,2.88pt,2.88pt,2.88pt">
                  <w:txbxContent>
                    <w:p w14:paraId="2A035054" w14:textId="2A500FE8" w:rsidR="007B7D0C" w:rsidRPr="00FB0C09" w:rsidRDefault="00FB0C09" w:rsidP="00FD7487">
                      <w:p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FB0C09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Documentation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5F5AE4">
        <w:br w:type="page"/>
      </w:r>
    </w:p>
    <w:p w14:paraId="784D5F1A" w14:textId="77777777" w:rsidR="00B70876" w:rsidRPr="005F5AE4" w:rsidRDefault="00B70876" w:rsidP="001351ED">
      <w:pPr>
        <w:tabs>
          <w:tab w:val="left" w:pos="10260"/>
        </w:tabs>
        <w:jc w:val="center"/>
        <w:rPr>
          <w:rFonts w:ascii="Arial" w:hAnsi="Arial" w:cs="Arial"/>
          <w:b/>
          <w:bCs/>
          <w:color w:val="629DD1" w:themeColor="accent2"/>
          <w:kern w:val="32"/>
          <w:sz w:val="36"/>
        </w:rPr>
      </w:pPr>
      <w:r w:rsidRPr="005F5AE4">
        <w:rPr>
          <w:rFonts w:ascii="Arial" w:hAnsi="Arial" w:cs="Arial"/>
          <w:b/>
          <w:bCs/>
          <w:color w:val="629DD1" w:themeColor="accent2"/>
          <w:kern w:val="32"/>
          <w:sz w:val="36"/>
        </w:rPr>
        <w:lastRenderedPageBreak/>
        <w:t>TABLE OF CONTENTS</w:t>
      </w:r>
    </w:p>
    <w:p w14:paraId="4B467370" w14:textId="77777777" w:rsidR="001351ED" w:rsidRPr="005F5AE4" w:rsidRDefault="001351ED" w:rsidP="001351ED">
      <w:pPr>
        <w:tabs>
          <w:tab w:val="left" w:pos="10260"/>
        </w:tabs>
        <w:jc w:val="center"/>
        <w:rPr>
          <w:sz w:val="20"/>
        </w:rPr>
      </w:pPr>
    </w:p>
    <w:p w14:paraId="68C7676D" w14:textId="5D51BD44" w:rsidR="00B70876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 w:rsidRPr="005F5AE4">
        <w:rPr>
          <w:rFonts w:ascii="Arial" w:hAnsi="Arial" w:cs="Arial"/>
          <w:b/>
          <w:color w:val="4A66AC" w:themeColor="accent1"/>
          <w:sz w:val="28"/>
        </w:rPr>
        <w:t xml:space="preserve">THE </w:t>
      </w:r>
      <w:r w:rsidR="00FB0C09">
        <w:rPr>
          <w:rFonts w:ascii="Arial" w:hAnsi="Arial" w:cs="Arial"/>
          <w:b/>
          <w:color w:val="4A66AC" w:themeColor="accent1"/>
          <w:sz w:val="28"/>
        </w:rPr>
        <w:t>TEAM</w:t>
      </w:r>
    </w:p>
    <w:p w14:paraId="44D7B556" w14:textId="05BE3B5B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How was it created?</w:t>
      </w:r>
    </w:p>
    <w:p w14:paraId="22547DEF" w14:textId="3FFCA419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Why this name?</w:t>
      </w:r>
    </w:p>
    <w:p w14:paraId="1E6FFD90" w14:textId="448C00EC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Communication</w:t>
      </w:r>
    </w:p>
    <w:p w14:paraId="7343E7FC" w14:textId="73086C0B" w:rsidR="00A826FE" w:rsidRPr="005F5AE4" w:rsidRDefault="00FB0C09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>
        <w:rPr>
          <w:rFonts w:ascii="Arial" w:hAnsi="Arial" w:cs="Arial"/>
          <w:b/>
          <w:color w:val="4A66AC" w:themeColor="accent1"/>
          <w:sz w:val="28"/>
        </w:rPr>
        <w:t>THE IDEA</w:t>
      </w:r>
    </w:p>
    <w:p w14:paraId="0F27A649" w14:textId="48EF8646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Brainstorming</w:t>
      </w:r>
    </w:p>
    <w:p w14:paraId="7F22FC2F" w14:textId="0D220234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Discussing a wide variety of options</w:t>
      </w:r>
    </w:p>
    <w:p w14:paraId="7C3183B8" w14:textId="5411C8A4" w:rsidR="00A826FE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The final idea</w:t>
      </w:r>
    </w:p>
    <w:p w14:paraId="5F6AA355" w14:textId="1735079F" w:rsidR="00FB0C09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Why this idea?</w:t>
      </w:r>
    </w:p>
    <w:p w14:paraId="049B96B9" w14:textId="6794D9FB" w:rsidR="00A826FE" w:rsidRPr="005F5AE4" w:rsidRDefault="00FB0C09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>
        <w:rPr>
          <w:rFonts w:ascii="Arial" w:hAnsi="Arial" w:cs="Arial"/>
          <w:b/>
          <w:color w:val="4A66AC" w:themeColor="accent1"/>
          <w:sz w:val="28"/>
        </w:rPr>
        <w:t>REALISING THE IDEAS</w:t>
      </w:r>
    </w:p>
    <w:p w14:paraId="5FF1D7A6" w14:textId="48BC5753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The roles</w:t>
      </w:r>
    </w:p>
    <w:p w14:paraId="75265AC7" w14:textId="1648DE00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The technology </w:t>
      </w:r>
      <w:proofErr w:type="gramStart"/>
      <w:r>
        <w:rPr>
          <w:rFonts w:ascii="Arial" w:hAnsi="Arial" w:cs="Arial"/>
        </w:rPr>
        <w:t>used</w:t>
      </w:r>
      <w:proofErr w:type="gramEnd"/>
    </w:p>
    <w:p w14:paraId="6337E1BE" w14:textId="39848F42" w:rsidR="001C3E2F" w:rsidRPr="00FB0C09" w:rsidRDefault="006D44A8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>
        <w:rPr>
          <w:noProof/>
        </w:rPr>
        <w:drawing>
          <wp:anchor distT="0" distB="0" distL="114300" distR="114300" simplePos="0" relativeHeight="251627008" behindDoc="0" locked="0" layoutInCell="1" allowOverlap="1" wp14:anchorId="33C4DBBB" wp14:editId="1E2EDE76">
            <wp:simplePos x="0" y="0"/>
            <wp:positionH relativeFrom="column">
              <wp:posOffset>1228725</wp:posOffset>
            </wp:positionH>
            <wp:positionV relativeFrom="paragraph">
              <wp:posOffset>999490</wp:posOffset>
            </wp:positionV>
            <wp:extent cx="4047879" cy="3636273"/>
            <wp:effectExtent l="0" t="0" r="0" b="2540"/>
            <wp:wrapNone/>
            <wp:docPr id="393363667" name="Picture 4" descr="A black letter v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63667" name="Picture 4" descr="A black letter v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9" cy="3636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C09">
        <w:rPr>
          <w:rFonts w:ascii="Arial" w:hAnsi="Arial" w:cs="Arial"/>
          <w:b/>
          <w:color w:val="4A66AC" w:themeColor="accent1"/>
          <w:sz w:val="28"/>
        </w:rPr>
        <w:t>PRESENTATION</w:t>
      </w:r>
      <w:r w:rsidR="001C3E2F" w:rsidRPr="005F5AE4">
        <w:br w:type="page"/>
      </w:r>
    </w:p>
    <w:p w14:paraId="71DC237E" w14:textId="77777777" w:rsidR="004A73BF" w:rsidRPr="005F5AE4" w:rsidRDefault="007C61A8" w:rsidP="00B70876">
      <w:pPr>
        <w:tabs>
          <w:tab w:val="left" w:pos="10260"/>
        </w:tabs>
      </w:pPr>
      <w:r w:rsidRPr="005F5AE4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FE4E8AD" wp14:editId="0BBF2505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0808B" w14:textId="153F02F7" w:rsidR="007C61A8" w:rsidRPr="003A78C1" w:rsidRDefault="003A78C1" w:rsidP="007C61A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THE </w:t>
                            </w:r>
                            <w:r w:rsidR="006D44A8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4E8AD" id="Rectangle 11" o:spid="_x0000_s1029" style="position:absolute;margin-left:-24.75pt;margin-top:-11.55pt;width:602.05pt;height:43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" fillcolor="#4a66ac [3204]" stroked="f" strokeweight="2pt">
                <v:textbox>
                  <w:txbxContent>
                    <w:p w14:paraId="5370808B" w14:textId="153F02F7" w:rsidR="007C61A8" w:rsidRPr="003A78C1" w:rsidRDefault="003A78C1" w:rsidP="007C61A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THE </w:t>
                      </w:r>
                      <w:r w:rsidR="006D44A8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TEAM</w:t>
                      </w:r>
                    </w:p>
                  </w:txbxContent>
                </v:textbox>
              </v:rect>
            </w:pict>
          </mc:Fallback>
        </mc:AlternateContent>
      </w:r>
    </w:p>
    <w:p w14:paraId="254A8113" w14:textId="77777777"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14:paraId="364689BF" w14:textId="34E8EEB0" w:rsidR="004A73BF" w:rsidRPr="005F5AE4" w:rsidRDefault="004A73BF" w:rsidP="00B70876">
      <w:pPr>
        <w:tabs>
          <w:tab w:val="left" w:pos="10260"/>
        </w:tabs>
      </w:pPr>
    </w:p>
    <w:p w14:paraId="1249C0E9" w14:textId="4B8748C2" w:rsidR="00A87BD2" w:rsidRPr="005F5AE4" w:rsidRDefault="00AF50F6" w:rsidP="00B70876">
      <w:pPr>
        <w:tabs>
          <w:tab w:val="left" w:pos="10260"/>
        </w:tabs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E5698AA" wp14:editId="6E5E20CF">
                <wp:simplePos x="0" y="0"/>
                <wp:positionH relativeFrom="column">
                  <wp:posOffset>249655</wp:posOffset>
                </wp:positionH>
                <wp:positionV relativeFrom="paragraph">
                  <wp:posOffset>481865</wp:posOffset>
                </wp:positionV>
                <wp:extent cx="5859379" cy="336884"/>
                <wp:effectExtent l="0" t="0" r="27305" b="25400"/>
                <wp:wrapNone/>
                <wp:docPr id="100309472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379" cy="33688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0AFC63" w14:textId="5A745A2F" w:rsidR="00AF50F6" w:rsidRPr="00221DC7" w:rsidRDefault="00AF50F6" w:rsidP="00221DC7">
                            <w:pPr>
                              <w:rPr>
                                <w:rFonts w:ascii="Arial Black" w:hAnsi="Arial Black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21DC7">
                              <w:rPr>
                                <w:rFonts w:ascii="Arial Black" w:hAnsi="Arial Black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="00221DC7" w:rsidRPr="00221DC7">
                              <w:rPr>
                                <w:rFonts w:ascii="Arial Black" w:hAnsi="Arial Black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.1 </w:t>
                            </w:r>
                            <w:r w:rsidR="00221DC7" w:rsidRPr="00221DC7">
                              <w:rPr>
                                <w:rFonts w:ascii="Arial Black" w:hAnsi="Arial Black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Roles in the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698AA" id="Text Box 14" o:spid="_x0000_s1030" type="#_x0000_t202" style="position:absolute;margin-left:19.65pt;margin-top:37.95pt;width:461.35pt;height:26.55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" fillcolor="#243255 [1604]" strokeweight=".5pt">
                <v:textbox>
                  <w:txbxContent>
                    <w:p w14:paraId="0F0AFC63" w14:textId="5A745A2F" w:rsidR="00AF50F6" w:rsidRPr="00221DC7" w:rsidRDefault="00AF50F6" w:rsidP="00221DC7">
                      <w:pPr>
                        <w:rPr>
                          <w:rFonts w:ascii="Arial Black" w:hAnsi="Arial Black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221DC7">
                        <w:rPr>
                          <w:rFonts w:ascii="Arial Black" w:hAnsi="Arial Black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="00221DC7" w:rsidRPr="00221DC7">
                        <w:rPr>
                          <w:rFonts w:ascii="Arial Black" w:hAnsi="Arial Black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.1 </w:t>
                      </w:r>
                      <w:r w:rsidR="00221DC7" w:rsidRPr="00221DC7">
                        <w:rPr>
                          <w:rFonts w:ascii="Arial Black" w:hAnsi="Arial Black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Roles in the team</w:t>
                      </w:r>
                    </w:p>
                  </w:txbxContent>
                </v:textbox>
              </v:shape>
            </w:pict>
          </mc:Fallback>
        </mc:AlternateContent>
      </w:r>
    </w:p>
    <w:p w14:paraId="327A7533" w14:textId="4B6F9DAF" w:rsidR="001C3E2F" w:rsidRPr="005F5AE4" w:rsidRDefault="00221DC7" w:rsidP="00B70876">
      <w:pPr>
        <w:tabs>
          <w:tab w:val="left" w:pos="1026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216" behindDoc="0" locked="0" layoutInCell="1" allowOverlap="1" wp14:anchorId="14011F6A" wp14:editId="580AF5E5">
                <wp:simplePos x="0" y="0"/>
                <wp:positionH relativeFrom="column">
                  <wp:posOffset>309245</wp:posOffset>
                </wp:positionH>
                <wp:positionV relativeFrom="paragraph">
                  <wp:posOffset>4517390</wp:posOffset>
                </wp:positionV>
                <wp:extent cx="5871210" cy="1671955"/>
                <wp:effectExtent l="0" t="0" r="1524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1210" cy="167195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486E7" w14:textId="56F02FDD" w:rsidR="00221DC7" w:rsidRPr="002C1FA1" w:rsidRDefault="00221DC7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In our project we used the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MS Teams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app along with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Discord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Instagram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  <w:u w:val="single"/>
                              </w:rPr>
                              <w:t>communication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. For the main part of the </w:t>
                            </w:r>
                            <w:proofErr w:type="gramStart"/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project</w:t>
                            </w:r>
                            <w:proofErr w:type="gramEnd"/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we used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GitHub</w:t>
                            </w:r>
                            <w:r w:rsidR="00F7024A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, Git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Visual Studio Code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so that we can edit the code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  <w:u w:val="single"/>
                              </w:rPr>
                              <w:t>together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. For the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documentation part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we used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MS Word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MS </w:t>
                            </w:r>
                            <w:proofErr w:type="gramStart"/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PowerPoint</w:t>
                            </w:r>
                            <w:proofErr w:type="gramEnd"/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MS Excel</w:t>
                            </w:r>
                            <w:r w:rsid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1F6A" id="Text Box 2" o:spid="_x0000_s1031" type="#_x0000_t202" style="position:absolute;margin-left:24.35pt;margin-top:355.7pt;width:462.3pt;height:131.65pt;z-index:25172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" fillcolor="#4a66ac [3204]">
                <v:textbox>
                  <w:txbxContent>
                    <w:p w14:paraId="3BA486E7" w14:textId="56F02FDD" w:rsidR="00221DC7" w:rsidRPr="002C1FA1" w:rsidRDefault="00221DC7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In our project we used the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MS Teams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app along with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Discord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and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Instagram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for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  <w:u w:val="single"/>
                        </w:rPr>
                        <w:t>communication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. For the main part of the </w:t>
                      </w:r>
                      <w:proofErr w:type="gramStart"/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>project</w:t>
                      </w:r>
                      <w:proofErr w:type="gramEnd"/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we used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 GitHub</w:t>
                      </w:r>
                      <w:r w:rsidR="00F7024A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, Git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and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Visual Studio Code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so that we can edit the code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  <w:u w:val="single"/>
                        </w:rPr>
                        <w:t>together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>. For the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>documentation part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we used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MS Word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,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MS </w:t>
                      </w:r>
                      <w:proofErr w:type="gramStart"/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PowerPoint</w:t>
                      </w:r>
                      <w:proofErr w:type="gramEnd"/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and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MS Excel</w:t>
                      </w:r>
                      <w:r w:rsid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0A2DD41C" wp14:editId="6B4087E0">
                <wp:simplePos x="0" y="0"/>
                <wp:positionH relativeFrom="column">
                  <wp:posOffset>153403</wp:posOffset>
                </wp:positionH>
                <wp:positionV relativeFrom="paragraph">
                  <wp:posOffset>4048426</wp:posOffset>
                </wp:positionV>
                <wp:extent cx="6220326" cy="421105"/>
                <wp:effectExtent l="0" t="0" r="9525" b="0"/>
                <wp:wrapNone/>
                <wp:docPr id="34205479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0326" cy="42110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8FD65E" w14:textId="49F7073C" w:rsidR="00221DC7" w:rsidRPr="00221DC7" w:rsidRDefault="00221DC7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 w:rsidRPr="00221DC7"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1.2 </w:t>
                            </w: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</w:rPr>
                              <w:t>Technologies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DD41C" id="Text Box 17" o:spid="_x0000_s1032" type="#_x0000_t202" style="position:absolute;margin-left:12.1pt;margin-top:318.75pt;width:489.8pt;height:33.1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" fillcolor="#4a66ac [3204]" stroked="f" strokeweight=".5pt">
                <v:textbox>
                  <w:txbxContent>
                    <w:p w14:paraId="028FD65E" w14:textId="49F7073C" w:rsidR="00221DC7" w:rsidRPr="00221DC7" w:rsidRDefault="00221DC7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 w:rsidRPr="00221DC7"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1.2 </w:t>
                      </w: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</w:rPr>
                        <w:t>Technologies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2FC7215" wp14:editId="778527F4">
                <wp:simplePos x="0" y="0"/>
                <wp:positionH relativeFrom="column">
                  <wp:posOffset>8923</wp:posOffset>
                </wp:positionH>
                <wp:positionV relativeFrom="paragraph">
                  <wp:posOffset>3867918</wp:posOffset>
                </wp:positionV>
                <wp:extent cx="6464968" cy="2598821"/>
                <wp:effectExtent l="0" t="0" r="12065" b="11430"/>
                <wp:wrapNone/>
                <wp:docPr id="182823693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4968" cy="25988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A06DF8" id="Rectangle 16" o:spid="_x0000_s1026" style="position:absolute;margin-left:.7pt;margin-top:304.55pt;width:509.05pt;height:204.65pt;z-index:25171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" fillcolor="#4a66ac [3204]" strokecolor="#243255 [1604]" strokeweight="2pt"/>
            </w:pict>
          </mc:Fallback>
        </mc:AlternateContent>
      </w:r>
      <w:r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060870BD" wp14:editId="5AA02BAC">
                <wp:simplePos x="0" y="0"/>
                <wp:positionH relativeFrom="column">
                  <wp:posOffset>-3175</wp:posOffset>
                </wp:positionH>
                <wp:positionV relativeFrom="paragraph">
                  <wp:posOffset>246380</wp:posOffset>
                </wp:positionV>
                <wp:extent cx="6477000" cy="2285365"/>
                <wp:effectExtent l="0" t="0" r="0" b="635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2853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31"/>
                              <w:gridCol w:w="4532"/>
                            </w:tblGrid>
                            <w:tr w:rsidR="00AF50F6" w14:paraId="14572235" w14:textId="77777777" w:rsidTr="00AF50F6">
                              <w:trPr>
                                <w:trHeight w:val="345"/>
                              </w:trPr>
                              <w:tc>
                                <w:tcPr>
                                  <w:tcW w:w="9063" w:type="dxa"/>
                                  <w:gridSpan w:val="2"/>
                                </w:tcPr>
                                <w:p w14:paraId="5D580225" w14:textId="2474BEA5" w:rsidR="00AF50F6" w:rsidRPr="00AF50F6" w:rsidRDefault="00AF50F6" w:rsidP="00AF50F6">
                                  <w:pPr>
                                    <w:jc w:val="center"/>
                                    <w:rPr>
                                      <w:rFonts w:ascii="Cooper Black" w:hAnsi="Cooper Black" w:cs="Arial"/>
                                      <w:sz w:val="32"/>
                                      <w:szCs w:val="32"/>
                                      <w:lang w:val="en"/>
                                    </w:rPr>
                                  </w:pPr>
                                  <w:r w:rsidRPr="00AF50F6">
                                    <w:rPr>
                                      <w:rFonts w:ascii="Cooper Black" w:hAnsi="Cooper Black" w:cs="Arial"/>
                                      <w:sz w:val="32"/>
                                      <w:szCs w:val="32"/>
                                      <w:lang w:val="en"/>
                                    </w:rPr>
                                    <w:t>Positions</w:t>
                                  </w:r>
                                </w:p>
                              </w:tc>
                            </w:tr>
                            <w:tr w:rsidR="00AF50F6" w14:paraId="75494FE9" w14:textId="77777777" w:rsidTr="00AF50F6">
                              <w:trPr>
                                <w:trHeight w:val="287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6DC7F9C8" w14:textId="241F0052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Scrum Trainer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2BC66624" w14:textId="09B88C8F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Milko Barev 8G</w:t>
                                  </w:r>
                                </w:p>
                              </w:tc>
                            </w:tr>
                            <w:tr w:rsidR="00AF50F6" w14:paraId="52569C0B" w14:textId="77777777" w:rsidTr="00AF50F6">
                              <w:trPr>
                                <w:trHeight w:val="268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188B9FDF" w14:textId="328DD7F0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Developer 1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3F80FC2A" w14:textId="13921CC3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 xml:space="preserve">Aleks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Semerdzhiev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 xml:space="preserve"> 8V</w:t>
                                  </w:r>
                                </w:p>
                              </w:tc>
                            </w:tr>
                            <w:tr w:rsidR="00AF50F6" w14:paraId="3111301D" w14:textId="77777777" w:rsidTr="00AF50F6">
                              <w:trPr>
                                <w:trHeight w:val="268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5FAD2218" w14:textId="2D152426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Developer 2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1001D33B" w14:textId="426FFFE5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Mitko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Doychev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 xml:space="preserve"> 8B</w:t>
                                  </w:r>
                                </w:p>
                              </w:tc>
                            </w:tr>
                            <w:tr w:rsidR="00AF50F6" w14:paraId="7A64B85B" w14:textId="77777777" w:rsidTr="00AF50F6">
                              <w:trPr>
                                <w:trHeight w:val="361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7B6F8C6B" w14:textId="5F6AA908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Designer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016AD472" w14:textId="4E80CF0F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 xml:space="preserve">Georgi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Subashev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 xml:space="preserve"> 8A</w:t>
                                  </w:r>
                                </w:p>
                              </w:tc>
                            </w:tr>
                          </w:tbl>
                          <w:p w14:paraId="7787EE02" w14:textId="57E349DD" w:rsidR="006C7324" w:rsidRPr="006C7324" w:rsidRDefault="006C7324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870BD" id="Rectangle 198" o:spid="_x0000_s1033" style="position:absolute;margin-left:-.25pt;margin-top:19.4pt;width:510pt;height:179.9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" fillcolor="#4a66ac [3204]" stroked="f" strokeweight="2pt">
                <v:textbox inset="21.6pt,21.6pt,21.6pt,21.6pt"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31"/>
                        <w:gridCol w:w="4532"/>
                      </w:tblGrid>
                      <w:tr w:rsidR="00AF50F6" w14:paraId="14572235" w14:textId="77777777" w:rsidTr="00AF50F6">
                        <w:trPr>
                          <w:trHeight w:val="345"/>
                        </w:trPr>
                        <w:tc>
                          <w:tcPr>
                            <w:tcW w:w="9063" w:type="dxa"/>
                            <w:gridSpan w:val="2"/>
                          </w:tcPr>
                          <w:p w14:paraId="5D580225" w14:textId="2474BEA5" w:rsidR="00AF50F6" w:rsidRPr="00AF50F6" w:rsidRDefault="00AF50F6" w:rsidP="00AF50F6">
                            <w:pPr>
                              <w:jc w:val="center"/>
                              <w:rPr>
                                <w:rFonts w:ascii="Cooper Black" w:hAnsi="Cooper Black" w:cs="Arial"/>
                                <w:sz w:val="32"/>
                                <w:szCs w:val="32"/>
                                <w:lang w:val="en"/>
                              </w:rPr>
                            </w:pPr>
                            <w:r w:rsidRPr="00AF50F6">
                              <w:rPr>
                                <w:rFonts w:ascii="Cooper Black" w:hAnsi="Cooper Black" w:cs="Arial"/>
                                <w:sz w:val="32"/>
                                <w:szCs w:val="32"/>
                                <w:lang w:val="en"/>
                              </w:rPr>
                              <w:t>Positions</w:t>
                            </w:r>
                          </w:p>
                        </w:tc>
                      </w:tr>
                      <w:tr w:rsidR="00AF50F6" w14:paraId="75494FE9" w14:textId="77777777" w:rsidTr="00AF50F6">
                        <w:trPr>
                          <w:trHeight w:val="287"/>
                        </w:trPr>
                        <w:tc>
                          <w:tcPr>
                            <w:tcW w:w="4531" w:type="dxa"/>
                          </w:tcPr>
                          <w:p w14:paraId="6DC7F9C8" w14:textId="241F0052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Scrum Trainer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2BC66624" w14:textId="09B88C8F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Milko Barev 8G</w:t>
                            </w:r>
                          </w:p>
                        </w:tc>
                      </w:tr>
                      <w:tr w:rsidR="00AF50F6" w14:paraId="52569C0B" w14:textId="77777777" w:rsidTr="00AF50F6">
                        <w:trPr>
                          <w:trHeight w:val="268"/>
                        </w:trPr>
                        <w:tc>
                          <w:tcPr>
                            <w:tcW w:w="4531" w:type="dxa"/>
                          </w:tcPr>
                          <w:p w14:paraId="188B9FDF" w14:textId="328DD7F0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Developer 1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3F80FC2A" w14:textId="13921CC3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 xml:space="preserve">Aleks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Semerdzhiev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 xml:space="preserve"> 8V</w:t>
                            </w:r>
                          </w:p>
                        </w:tc>
                      </w:tr>
                      <w:tr w:rsidR="00AF50F6" w14:paraId="3111301D" w14:textId="77777777" w:rsidTr="00AF50F6">
                        <w:trPr>
                          <w:trHeight w:val="268"/>
                        </w:trPr>
                        <w:tc>
                          <w:tcPr>
                            <w:tcW w:w="4531" w:type="dxa"/>
                          </w:tcPr>
                          <w:p w14:paraId="5FAD2218" w14:textId="2D152426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Developer 2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1001D33B" w14:textId="426FFFE5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Mitko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Doychev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 xml:space="preserve"> 8B</w:t>
                            </w:r>
                          </w:p>
                        </w:tc>
                      </w:tr>
                      <w:tr w:rsidR="00AF50F6" w14:paraId="7A64B85B" w14:textId="77777777" w:rsidTr="00AF50F6">
                        <w:trPr>
                          <w:trHeight w:val="361"/>
                        </w:trPr>
                        <w:tc>
                          <w:tcPr>
                            <w:tcW w:w="4531" w:type="dxa"/>
                          </w:tcPr>
                          <w:p w14:paraId="7B6F8C6B" w14:textId="5F6AA908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Designer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016AD472" w14:textId="4E80CF0F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 xml:space="preserve">Georgi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Subashev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 xml:space="preserve"> 8A</w:t>
                            </w:r>
                          </w:p>
                        </w:tc>
                      </w:tr>
                    </w:tbl>
                    <w:p w14:paraId="7787EE02" w14:textId="57E349DD" w:rsidR="006C7324" w:rsidRPr="006C7324" w:rsidRDefault="006C7324" w:rsidP="00AF50F6">
                      <w:pPr>
                        <w:rPr>
                          <w:rFonts w:ascii="Arial" w:hAnsi="Arial" w:cs="Arial"/>
                          <w:lang w:val="en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1C3E2F" w:rsidRPr="005F5AE4">
        <w:br w:type="page"/>
      </w:r>
    </w:p>
    <w:p w14:paraId="1EEEF51B" w14:textId="2315C2C0" w:rsidR="00BE34C5" w:rsidRPr="005F5AE4" w:rsidRDefault="002C1FA1" w:rsidP="00B70876">
      <w:pPr>
        <w:tabs>
          <w:tab w:val="left" w:pos="10260"/>
        </w:tabs>
      </w:pPr>
      <w:r w:rsidRPr="005F5AE4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D5C6927" wp14:editId="1ACA72A2">
                <wp:simplePos x="0" y="0"/>
                <wp:positionH relativeFrom="column">
                  <wp:posOffset>-327861</wp:posOffset>
                </wp:positionH>
                <wp:positionV relativeFrom="paragraph">
                  <wp:posOffset>189497</wp:posOffset>
                </wp:positionV>
                <wp:extent cx="7644130" cy="45719"/>
                <wp:effectExtent l="0" t="0" r="0" b="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45719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CBE608" w14:textId="373A62B2" w:rsidR="00386F89" w:rsidRPr="002C1FA1" w:rsidRDefault="00386F89" w:rsidP="002C1FA1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C6927" id="Rectangle 211" o:spid="_x0000_s1034" style="position:absolute;margin-left:-25.8pt;margin-top:14.9pt;width:601.9pt;height:3.6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" fillcolor="#4a66ac [3204]" stroked="f" strokeweight="2pt">
                <v:textbox>
                  <w:txbxContent>
                    <w:p w14:paraId="3CCBE608" w14:textId="373A62B2" w:rsidR="00386F89" w:rsidRPr="002C1FA1" w:rsidRDefault="00386F89" w:rsidP="002C1FA1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A78C1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177DAAC5" wp14:editId="435ADD4E">
                <wp:simplePos x="0" y="0"/>
                <wp:positionH relativeFrom="column">
                  <wp:posOffset>-326916</wp:posOffset>
                </wp:positionH>
                <wp:positionV relativeFrom="paragraph">
                  <wp:posOffset>-313055</wp:posOffset>
                </wp:positionV>
                <wp:extent cx="7644384" cy="548640"/>
                <wp:effectExtent l="0" t="0" r="0" b="38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38BC28" w14:textId="2C1F115C" w:rsidR="003A78C1" w:rsidRPr="003A78C1" w:rsidRDefault="003A78C1" w:rsidP="003A78C1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3A78C1">
                              <w:t xml:space="preserve"> </w:t>
                            </w:r>
                            <w:r w:rsidR="00B070C1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The manner of working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DAAC5" id="Rectangle 199" o:spid="_x0000_s1035" style="position:absolute;margin-left:-25.75pt;margin-top:-24.65pt;width:601.9pt;height:43.2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" fillcolor="#4a66ac [3204]" stroked="f" strokeweight="2pt">
                <v:textbox>
                  <w:txbxContent>
                    <w:p w14:paraId="2E38BC28" w14:textId="2C1F115C" w:rsidR="003A78C1" w:rsidRPr="003A78C1" w:rsidRDefault="003A78C1" w:rsidP="003A78C1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3A78C1">
                        <w:t xml:space="preserve"> </w:t>
                      </w:r>
                      <w:r w:rsidR="00B070C1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The manner of working</w:t>
                      </w:r>
                    </w:p>
                  </w:txbxContent>
                </v:textbox>
              </v:rect>
            </w:pict>
          </mc:Fallback>
        </mc:AlternateContent>
      </w:r>
    </w:p>
    <w:p w14:paraId="503DBC8A" w14:textId="77777777" w:rsidR="00F0441F" w:rsidRPr="005F5AE4" w:rsidRDefault="00F0441F" w:rsidP="00B70876">
      <w:pPr>
        <w:tabs>
          <w:tab w:val="left" w:pos="10260"/>
        </w:tabs>
      </w:pPr>
    </w:p>
    <w:p w14:paraId="32A60468" w14:textId="73428A9D" w:rsidR="003A78C1" w:rsidRPr="005F5AE4" w:rsidRDefault="003A78C1" w:rsidP="00AF50F6">
      <w:pPr>
        <w:tabs>
          <w:tab w:val="left" w:pos="10260"/>
        </w:tabs>
        <w:jc w:val="both"/>
      </w:pPr>
    </w:p>
    <w:p w14:paraId="529DB496" w14:textId="4B925C3F" w:rsidR="00386F89" w:rsidRDefault="009D1798" w:rsidP="00AF50F6">
      <w:pPr>
        <w:tabs>
          <w:tab w:val="left" w:pos="10260"/>
        </w:tabs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95B5700" wp14:editId="12F06E70">
                <wp:simplePos x="0" y="0"/>
                <wp:positionH relativeFrom="column">
                  <wp:posOffset>4315727</wp:posOffset>
                </wp:positionH>
                <wp:positionV relativeFrom="paragraph">
                  <wp:posOffset>6159333</wp:posOffset>
                </wp:positionV>
                <wp:extent cx="1323473" cy="421640"/>
                <wp:effectExtent l="0" t="0" r="0" b="0"/>
                <wp:wrapNone/>
                <wp:docPr id="2121069688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473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EF467" w14:textId="6CD0295D" w:rsidR="00F7024A" w:rsidRPr="009D1798" w:rsidRDefault="00F7024A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9D1798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5B5700" id="Text Box 32" o:spid="_x0000_s1036" type="#_x0000_t202" style="position:absolute;margin-left:339.8pt;margin-top:485pt;width:104.2pt;height:33.2pt;z-index:25165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" filled="f" stroked="f" strokeweight=".5pt">
                <v:textbox>
                  <w:txbxContent>
                    <w:p w14:paraId="048EF467" w14:textId="6CD0295D" w:rsidR="00F7024A" w:rsidRPr="009D1798" w:rsidRDefault="00F7024A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9D1798">
                        <w:rPr>
                          <w:rFonts w:ascii="Arial Black" w:hAnsi="Arial Black"/>
                          <w:sz w:val="28"/>
                          <w:szCs w:val="2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F374438" wp14:editId="14FD4A8D">
                <wp:simplePos x="0" y="0"/>
                <wp:positionH relativeFrom="column">
                  <wp:posOffset>2475497</wp:posOffset>
                </wp:positionH>
                <wp:positionV relativeFrom="paragraph">
                  <wp:posOffset>6293117</wp:posOffset>
                </wp:positionV>
                <wp:extent cx="1251285" cy="408305"/>
                <wp:effectExtent l="0" t="0" r="0" b="0"/>
                <wp:wrapNone/>
                <wp:docPr id="1412921695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1285" cy="408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4682C4" w14:textId="7895F159" w:rsidR="00F7024A" w:rsidRPr="009D1798" w:rsidRDefault="00F7024A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9D1798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74438" id="Text Box 31" o:spid="_x0000_s1037" type="#_x0000_t202" style="position:absolute;margin-left:194.9pt;margin-top:495.5pt;width:98.55pt;height:32.1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" filled="f" stroked="f" strokeweight=".5pt">
                <v:textbox>
                  <w:txbxContent>
                    <w:p w14:paraId="474682C4" w14:textId="7895F159" w:rsidR="00F7024A" w:rsidRPr="009D1798" w:rsidRDefault="00F7024A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9D1798">
                        <w:rPr>
                          <w:rFonts w:ascii="Arial Black" w:hAnsi="Arial Black"/>
                          <w:sz w:val="28"/>
                          <w:szCs w:val="2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3E9004DF" wp14:editId="54DD4C2A">
                <wp:simplePos x="0" y="0"/>
                <wp:positionH relativeFrom="column">
                  <wp:posOffset>417797</wp:posOffset>
                </wp:positionH>
                <wp:positionV relativeFrom="paragraph">
                  <wp:posOffset>5787357</wp:posOffset>
                </wp:positionV>
                <wp:extent cx="1091866" cy="384577"/>
                <wp:effectExtent l="0" t="0" r="0" b="0"/>
                <wp:wrapNone/>
                <wp:docPr id="607234078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866" cy="3845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1AFFB" w14:textId="25908CDD" w:rsidR="00F7024A" w:rsidRPr="00F7024A" w:rsidRDefault="00F7024A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F7024A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Designer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04DF" id="Text Box 30" o:spid="_x0000_s1038" type="#_x0000_t202" style="position:absolute;margin-left:32.9pt;margin-top:455.7pt;width:85.95pt;height:30.3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" filled="f" stroked="f" strokeweight=".5pt">
                <v:textbox>
                  <w:txbxContent>
                    <w:p w14:paraId="1FE1AFFB" w14:textId="25908CDD" w:rsidR="00F7024A" w:rsidRPr="00F7024A" w:rsidRDefault="00F7024A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F7024A">
                        <w:rPr>
                          <w:rFonts w:ascii="Arial Black" w:hAnsi="Arial Black"/>
                          <w:sz w:val="28"/>
                          <w:szCs w:val="28"/>
                        </w:rPr>
                        <w:t>Designer</w:t>
                      </w:r>
                    </w:p>
                  </w:txbxContent>
                </v:textbox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667D94B3" wp14:editId="66662324">
                <wp:simplePos x="0" y="0"/>
                <wp:positionH relativeFrom="column">
                  <wp:posOffset>2331118</wp:posOffset>
                </wp:positionH>
                <wp:positionV relativeFrom="paragraph">
                  <wp:posOffset>4500412</wp:posOffset>
                </wp:positionV>
                <wp:extent cx="1429585" cy="420671"/>
                <wp:effectExtent l="0" t="0" r="0" b="0"/>
                <wp:wrapNone/>
                <wp:docPr id="76329732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585" cy="4206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1EAC8" w14:textId="0E64272D" w:rsidR="00F7024A" w:rsidRPr="00F7024A" w:rsidRDefault="00F7024A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F7024A">
                              <w:rPr>
                                <w:rFonts w:ascii="Arial Black" w:hAnsi="Arial Black"/>
                              </w:rPr>
                              <w:t>Scrum</w:t>
                            </w:r>
                            <w:r>
                              <w:rPr>
                                <w:rFonts w:ascii="Arial Black" w:hAnsi="Arial Black"/>
                              </w:rPr>
                              <w:t xml:space="preserve"> </w:t>
                            </w:r>
                            <w:r w:rsidRPr="00F7024A">
                              <w:rPr>
                                <w:rFonts w:ascii="Arial Black" w:hAnsi="Arial Black"/>
                              </w:rPr>
                              <w:t>trainer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D94B3" id="Text Box 29" o:spid="_x0000_s1039" type="#_x0000_t202" style="position:absolute;margin-left:183.55pt;margin-top:354.35pt;width:112.55pt;height:33.1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" filled="f" stroked="f" strokeweight=".5pt">
                <v:textbox>
                  <w:txbxContent>
                    <w:p w14:paraId="4A01EAC8" w14:textId="0E64272D" w:rsidR="00F7024A" w:rsidRPr="00F7024A" w:rsidRDefault="00F7024A">
                      <w:pPr>
                        <w:rPr>
                          <w:rFonts w:ascii="Arial Black" w:hAnsi="Arial Black"/>
                        </w:rPr>
                      </w:pPr>
                      <w:r w:rsidRPr="00F7024A">
                        <w:rPr>
                          <w:rFonts w:ascii="Arial Black" w:hAnsi="Arial Black"/>
                        </w:rPr>
                        <w:t>Scrum</w:t>
                      </w:r>
                      <w:r>
                        <w:rPr>
                          <w:rFonts w:ascii="Arial Black" w:hAnsi="Arial Black"/>
                        </w:rPr>
                        <w:t xml:space="preserve"> </w:t>
                      </w:r>
                      <w:r w:rsidRPr="00F7024A">
                        <w:rPr>
                          <w:rFonts w:ascii="Arial Black" w:hAnsi="Arial Black"/>
                        </w:rPr>
                        <w:t>trainer</w:t>
                      </w:r>
                    </w:p>
                  </w:txbxContent>
                </v:textbox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9D5330E" wp14:editId="7B42D4E7">
                <wp:simplePos x="0" y="0"/>
                <wp:positionH relativeFrom="column">
                  <wp:posOffset>2392513</wp:posOffset>
                </wp:positionH>
                <wp:positionV relativeFrom="paragraph">
                  <wp:posOffset>6015823</wp:posOffset>
                </wp:positionV>
                <wp:extent cx="1419726" cy="926431"/>
                <wp:effectExtent l="0" t="0" r="28575" b="26670"/>
                <wp:wrapNone/>
                <wp:docPr id="188265431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726" cy="92643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2BFC8B" id="Oval 27" o:spid="_x0000_s1026" style="position:absolute;margin-left:188.4pt;margin-top:473.7pt;width:111.8pt;height:72.95pt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" fillcolor="#4a66ac [3204]" strokecolor="#243255 [1604]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20F81F3" wp14:editId="3028FA84">
                <wp:simplePos x="0" y="0"/>
                <wp:positionH relativeFrom="column">
                  <wp:posOffset>4135521</wp:posOffset>
                </wp:positionH>
                <wp:positionV relativeFrom="paragraph">
                  <wp:posOffset>5859479</wp:posOffset>
                </wp:positionV>
                <wp:extent cx="1443790" cy="950595"/>
                <wp:effectExtent l="0" t="0" r="23495" b="20955"/>
                <wp:wrapNone/>
                <wp:docPr id="344965460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0" cy="9505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717B49" id="Oval 28" o:spid="_x0000_s1026" style="position:absolute;margin-left:325.65pt;margin-top:461.4pt;width:113.7pt;height:74.8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" fillcolor="#4a66ac [3204]" strokecolor="#243255 [1604]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4982B146" wp14:editId="4698CC1A">
                <wp:simplePos x="0" y="0"/>
                <wp:positionH relativeFrom="column">
                  <wp:posOffset>357605</wp:posOffset>
                </wp:positionH>
                <wp:positionV relativeFrom="paragraph">
                  <wp:posOffset>5546959</wp:posOffset>
                </wp:positionV>
                <wp:extent cx="1263316" cy="806115"/>
                <wp:effectExtent l="0" t="0" r="13335" b="13335"/>
                <wp:wrapNone/>
                <wp:docPr id="1922191195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6" cy="8061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DDF676" id="Oval 24" o:spid="_x0000_s1026" style="position:absolute;margin-left:28.15pt;margin-top:436.75pt;width:99.45pt;height:63.45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" fillcolor="#4a66ac [3204]" strokecolor="#243255 [1604]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0C331CB0" wp14:editId="109CCE49">
                <wp:simplePos x="0" y="0"/>
                <wp:positionH relativeFrom="column">
                  <wp:posOffset>2006266</wp:posOffset>
                </wp:positionH>
                <wp:positionV relativeFrom="paragraph">
                  <wp:posOffset>4295875</wp:posOffset>
                </wp:positionV>
                <wp:extent cx="1949116" cy="769620"/>
                <wp:effectExtent l="0" t="0" r="0" b="0"/>
                <wp:wrapNone/>
                <wp:docPr id="1215641003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116" cy="76962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7C793E" id="Oval 20" o:spid="_x0000_s1026" style="position:absolute;margin-left:157.95pt;margin-top:338.25pt;width:153.45pt;height:60.6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" fillcolor="#4a66ac [3204]" stroked="f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B8AE566" wp14:editId="66919D28">
                <wp:simplePos x="0" y="0"/>
                <wp:positionH relativeFrom="column">
                  <wp:posOffset>3690687</wp:posOffset>
                </wp:positionH>
                <wp:positionV relativeFrom="paragraph">
                  <wp:posOffset>5162149</wp:posOffset>
                </wp:positionV>
                <wp:extent cx="697831" cy="794084"/>
                <wp:effectExtent l="0" t="0" r="83820" b="63500"/>
                <wp:wrapNone/>
                <wp:docPr id="409751824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831" cy="7940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DDDB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290.6pt;margin-top:406.45pt;width:54.95pt;height:62.55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" strokecolor="#4660a3 [3044]">
                <v:stroke endarrow="block"/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BBAE845" wp14:editId="318719D0">
                <wp:simplePos x="0" y="0"/>
                <wp:positionH relativeFrom="column">
                  <wp:posOffset>3016918</wp:posOffset>
                </wp:positionH>
                <wp:positionV relativeFrom="paragraph">
                  <wp:posOffset>5174181</wp:posOffset>
                </wp:positionV>
                <wp:extent cx="0" cy="806115"/>
                <wp:effectExtent l="76200" t="0" r="57150" b="51435"/>
                <wp:wrapNone/>
                <wp:docPr id="577446911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6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BD2380" id="Straight Arrow Connector 22" o:spid="_x0000_s1026" type="#_x0000_t32" style="position:absolute;margin-left:237.55pt;margin-top:407.4pt;width:0;height:63.45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" strokecolor="#4660a3 [3044]">
                <v:stroke endarrow="block"/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109CDDB" wp14:editId="4AA0B0C3">
                <wp:simplePos x="0" y="0"/>
                <wp:positionH relativeFrom="column">
                  <wp:posOffset>1416718</wp:posOffset>
                </wp:positionH>
                <wp:positionV relativeFrom="paragraph">
                  <wp:posOffset>5029802</wp:posOffset>
                </wp:positionV>
                <wp:extent cx="914400" cy="625642"/>
                <wp:effectExtent l="38100" t="0" r="19050" b="60325"/>
                <wp:wrapNone/>
                <wp:docPr id="2116129126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6256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424EE" id="Straight Arrow Connector 21" o:spid="_x0000_s1026" type="#_x0000_t32" style="position:absolute;margin-left:111.55pt;margin-top:396.05pt;width:1in;height:49.25pt;flip:x;z-index: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" strokecolor="#4660a3 [3044]">
                <v:stroke endarrow="block"/>
              </v:shape>
            </w:pict>
          </mc:Fallback>
        </mc:AlternateContent>
      </w:r>
      <w:r w:rsidR="00B070C1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22BADCA3" wp14:editId="580FE112">
                <wp:simplePos x="0" y="0"/>
                <wp:positionH relativeFrom="column">
                  <wp:posOffset>165434</wp:posOffset>
                </wp:positionH>
                <wp:positionV relativeFrom="paragraph">
                  <wp:posOffset>602181</wp:posOffset>
                </wp:positionV>
                <wp:extent cx="6100011" cy="6472989"/>
                <wp:effectExtent l="0" t="0" r="0" b="4445"/>
                <wp:wrapNone/>
                <wp:docPr id="8049783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011" cy="6472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1E2C43" w14:textId="52F03B4A" w:rsidR="00B070C1" w:rsidRPr="00953252" w:rsidRDefault="00B070C1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We </w:t>
                            </w:r>
                            <w:r w:rsidR="00F7024A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divided</w:t>
                            </w:r>
                            <w:r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 the roles clearly so that any confusion was avoided. 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Everyone was aware of the tasks we had to </w:t>
                            </w:r>
                            <w:proofErr w:type="gramStart"/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do</w:t>
                            </w:r>
                            <w:proofErr w:type="gramEnd"/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 and the tasks done so far. We think that teamwork is more efficient and productive when everyone has a set job. For each task a person is selected who is more familiar with the </w:t>
                            </w:r>
                            <w:r w:rsidR="00F7024A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field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 and will be able to perform the task in the most competent way possible. The terms for the tasks are placed by the </w:t>
                            </w:r>
                            <w:r w:rsidR="00953252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S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crum </w:t>
                            </w:r>
                            <w:r w:rsidR="00953252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T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rainer</w:t>
                            </w:r>
                            <w:r w:rsidR="00953252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3272A64E" w14:textId="77777777" w:rsid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  <w:p w14:paraId="31962D53" w14:textId="77777777" w:rsid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  <w:p w14:paraId="11DFA40A" w14:textId="77777777" w:rsid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  <w:p w14:paraId="0D20BBB5" w14:textId="77777777" w:rsidR="00953252" w:rsidRP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ADCA3" id="Text Box 18" o:spid="_x0000_s1040" type="#_x0000_t202" style="position:absolute;margin-left:13.05pt;margin-top:47.4pt;width:480.3pt;height:509.7pt;z-index:251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" filled="f" stroked="f" strokeweight=".5pt">
                <v:textbox>
                  <w:txbxContent>
                    <w:p w14:paraId="221E2C43" w14:textId="52F03B4A" w:rsidR="00B070C1" w:rsidRPr="00953252" w:rsidRDefault="00B070C1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We </w:t>
                      </w:r>
                      <w:r w:rsidR="00F7024A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divided</w:t>
                      </w:r>
                      <w:r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 the roles clearly so that any confusion was avoided. 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Everyone was aware of the tasks we had to </w:t>
                      </w:r>
                      <w:proofErr w:type="gramStart"/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do</w:t>
                      </w:r>
                      <w:proofErr w:type="gramEnd"/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 and the tasks done so far. We think that teamwork is more efficient and productive when everyone has a set job. For each task a person is selected who is more familiar with the </w:t>
                      </w:r>
                      <w:r w:rsidR="00F7024A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field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 and will be able to perform the task in the most competent way possible. The terms for the tasks are placed by the </w:t>
                      </w:r>
                      <w:r w:rsidR="00953252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S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crum </w:t>
                      </w:r>
                      <w:r w:rsidR="00953252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T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rainer</w:t>
                      </w:r>
                      <w:r w:rsidR="00953252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.</w:t>
                      </w:r>
                    </w:p>
                    <w:p w14:paraId="3272A64E" w14:textId="77777777" w:rsid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  <w:p w14:paraId="31962D53" w14:textId="77777777" w:rsid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  <w:p w14:paraId="11DFA40A" w14:textId="77777777" w:rsid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  <w:p w14:paraId="0D20BBB5" w14:textId="77777777" w:rsidR="00953252" w:rsidRP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70C1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4BEAE7F6" wp14:editId="2BC0FEFD">
                <wp:simplePos x="0" y="0"/>
                <wp:positionH relativeFrom="column">
                  <wp:posOffset>-3175</wp:posOffset>
                </wp:positionH>
                <wp:positionV relativeFrom="paragraph">
                  <wp:posOffset>325120</wp:posOffset>
                </wp:positionV>
                <wp:extent cx="6520815" cy="7074535"/>
                <wp:effectExtent l="0" t="0" r="0" b="0"/>
                <wp:wrapSquare wrapText="bothSides"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815" cy="70745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8CFAD1" w14:textId="3DF6A9F8" w:rsidR="009D3274" w:rsidRPr="00B070C1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AE7F6" id="Rectangle 202" o:spid="_x0000_s1041" style="position:absolute;margin-left:-.25pt;margin-top:25.6pt;width:513.45pt;height:557.0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" fillcolor="#4a66ac [3204]" stroked="f" strokeweight="2pt">
                <v:fill opacity="12336f"/>
                <v:textbox inset="21.6pt,21.6pt,21.6pt,21.6pt">
                  <w:txbxContent>
                    <w:p w14:paraId="4C8CFAD1" w14:textId="3DF6A9F8" w:rsidR="009D3274" w:rsidRPr="00B070C1" w:rsidRDefault="009D3274" w:rsidP="009D3274">
                      <w:pPr>
                        <w:jc w:val="both"/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725CE70" w14:textId="77777777" w:rsidR="00386F89" w:rsidRPr="00832378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14:paraId="73C22CF1" w14:textId="17E9E614" w:rsidR="00386F89" w:rsidRPr="00386F89" w:rsidRDefault="00386F89" w:rsidP="00386F89">
      <w:pPr>
        <w:tabs>
          <w:tab w:val="left" w:pos="10260"/>
        </w:tabs>
        <w:jc w:val="both"/>
        <w:rPr>
          <w:rFonts w:ascii="Arial" w:hAnsi="Arial" w:cs="Arial"/>
          <w:b/>
        </w:rPr>
      </w:pPr>
    </w:p>
    <w:p w14:paraId="3F2C7787" w14:textId="38C7794E" w:rsidR="003A78C1" w:rsidRPr="005F5AE4" w:rsidRDefault="00464C7E" w:rsidP="00B923B3">
      <w:pPr>
        <w:tabs>
          <w:tab w:val="left" w:pos="10260"/>
        </w:tabs>
        <w:ind w:firstLine="45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578575E2" wp14:editId="2AF50EAF">
                <wp:simplePos x="0" y="0"/>
                <wp:positionH relativeFrom="column">
                  <wp:posOffset>-195513</wp:posOffset>
                </wp:positionH>
                <wp:positionV relativeFrom="paragraph">
                  <wp:posOffset>5579645</wp:posOffset>
                </wp:positionV>
                <wp:extent cx="7026342" cy="2646947"/>
                <wp:effectExtent l="0" t="0" r="3175" b="1270"/>
                <wp:wrapNone/>
                <wp:docPr id="1523282111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6342" cy="2646947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440656" w14:textId="49DC4374" w:rsidR="00464C7E" w:rsidRPr="00464C7E" w:rsidRDefault="00464C7E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We chose the colors </w:t>
                            </w:r>
                            <w:r w:rsidRPr="00464C7E">
                              <w:rPr>
                                <w:rFonts w:ascii="Arial Black" w:hAnsi="Arial Black"/>
                                <w:color w:val="498CF1" w:themeColor="background2" w:themeShade="BF"/>
                                <w:sz w:val="32"/>
                                <w:szCs w:val="32"/>
                              </w:rPr>
                              <w:t>baby blue</w:t>
                            </w:r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464C7E">
                              <w:rPr>
                                <w:rFonts w:ascii="Arial Black" w:hAnsi="Arial Black"/>
                                <w:color w:val="9197CF" w:themeColor="text2" w:themeTint="66"/>
                                <w:sz w:val="32"/>
                                <w:szCs w:val="32"/>
                              </w:rPr>
                              <w:t>purple</w:t>
                            </w:r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 and white because those colors look great </w:t>
                            </w:r>
                            <w:proofErr w:type="gramStart"/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>combined</w:t>
                            </w:r>
                            <w:proofErr w:type="gramEnd"/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 and they make the website look more friendly and stylish. The white makes a good contrast with the other colors which leads to an overall good look that everybody loves.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575E2" id="Text Box 48" o:spid="_x0000_s1042" type="#_x0000_t202" style="position:absolute;left:0;text-align:left;margin-left:-15.4pt;margin-top:439.35pt;width:553.25pt;height:208.4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" fillcolor="#242852 [3215]" stroked="f" strokeweight=".5pt">
                <v:textbox>
                  <w:txbxContent>
                    <w:p w14:paraId="2C440656" w14:textId="49DC4374" w:rsidR="00464C7E" w:rsidRPr="00464C7E" w:rsidRDefault="00464C7E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We chose the colors </w:t>
                      </w:r>
                      <w:r w:rsidRPr="00464C7E">
                        <w:rPr>
                          <w:rFonts w:ascii="Arial Black" w:hAnsi="Arial Black"/>
                          <w:color w:val="498CF1" w:themeColor="background2" w:themeShade="BF"/>
                          <w:sz w:val="32"/>
                          <w:szCs w:val="32"/>
                        </w:rPr>
                        <w:t>baby blue</w:t>
                      </w:r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, </w:t>
                      </w:r>
                      <w:r w:rsidRPr="00464C7E">
                        <w:rPr>
                          <w:rFonts w:ascii="Arial Black" w:hAnsi="Arial Black"/>
                          <w:color w:val="9197CF" w:themeColor="text2" w:themeTint="66"/>
                          <w:sz w:val="32"/>
                          <w:szCs w:val="32"/>
                        </w:rPr>
                        <w:t>purple</w:t>
                      </w:r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 and white because those colors look great </w:t>
                      </w:r>
                      <w:proofErr w:type="gramStart"/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>combined</w:t>
                      </w:r>
                      <w:proofErr w:type="gramEnd"/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 and they make the website look more friendly and stylish. The white makes a good contrast with the other colors which leads to an overall good look that everybody loves.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2D361CF7" wp14:editId="7F9A840E">
                <wp:simplePos x="0" y="0"/>
                <wp:positionH relativeFrom="column">
                  <wp:posOffset>-267703</wp:posOffset>
                </wp:positionH>
                <wp:positionV relativeFrom="paragraph">
                  <wp:posOffset>5483392</wp:posOffset>
                </wp:positionV>
                <wp:extent cx="7181917" cy="2899611"/>
                <wp:effectExtent l="0" t="0" r="19050" b="15240"/>
                <wp:wrapNone/>
                <wp:docPr id="1598623890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917" cy="2899611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DA85E" id="Rectangle 47" o:spid="_x0000_s1026" style="position:absolute;margin-left:-21.1pt;margin-top:431.75pt;width:565.5pt;height:228.3pt;z-index:2517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" fillcolor="#242852 [3215]" strokecolor="#243255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2EF94361" wp14:editId="5941977B">
                <wp:simplePos x="0" y="0"/>
                <wp:positionH relativeFrom="column">
                  <wp:posOffset>-219576</wp:posOffset>
                </wp:positionH>
                <wp:positionV relativeFrom="paragraph">
                  <wp:posOffset>4593055</wp:posOffset>
                </wp:positionV>
                <wp:extent cx="7050505" cy="637674"/>
                <wp:effectExtent l="0" t="0" r="0" b="0"/>
                <wp:wrapNone/>
                <wp:docPr id="428326530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0505" cy="6376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94A03" w14:textId="69A3CCCF" w:rsidR="00464C7E" w:rsidRPr="00464C7E" w:rsidRDefault="00464C7E">
                            <w:pPr>
                              <w:rPr>
                                <w:rFonts w:ascii="Arial Black" w:hAnsi="Arial Black" w:cs="Arial"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464C7E">
                              <w:rPr>
                                <w:rFonts w:ascii="Arial" w:hAnsi="Arial" w:cs="Arial"/>
                                <w:b/>
                                <w:bCs/>
                                <w:color w:val="7F7F7F" w:themeColor="text1" w:themeTint="80"/>
                                <w:sz w:val="56"/>
                                <w:szCs w:val="56"/>
                              </w:rPr>
                              <w:t>4.</w:t>
                            </w:r>
                            <w:r w:rsidRPr="00464C7E">
                              <w:rPr>
                                <w:rFonts w:ascii="Arial Black" w:hAnsi="Arial Black" w:cs="Arial"/>
                                <w:color w:val="000000" w:themeColor="text1"/>
                                <w:sz w:val="52"/>
                                <w:szCs w:val="52"/>
                              </w:rPr>
                              <w:t>Color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94361" id="Text Box 46" o:spid="_x0000_s1043" type="#_x0000_t202" style="position:absolute;left:0;text-align:left;margin-left:-17.3pt;margin-top:361.65pt;width:555.15pt;height:50.2pt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" filled="f" stroked="f" strokeweight=".5pt">
                <v:textbox>
                  <w:txbxContent>
                    <w:p w14:paraId="3BE94A03" w14:textId="69A3CCCF" w:rsidR="00464C7E" w:rsidRPr="00464C7E" w:rsidRDefault="00464C7E">
                      <w:pPr>
                        <w:rPr>
                          <w:rFonts w:ascii="Arial Black" w:hAnsi="Arial Black" w:cs="Arial"/>
                          <w:color w:val="7F7F7F" w:themeColor="text1" w:themeTint="80"/>
                          <w:sz w:val="32"/>
                          <w:szCs w:val="32"/>
                        </w:rPr>
                      </w:pPr>
                      <w:r w:rsidRPr="00464C7E">
                        <w:rPr>
                          <w:rFonts w:ascii="Arial" w:hAnsi="Arial" w:cs="Arial"/>
                          <w:b/>
                          <w:bCs/>
                          <w:color w:val="7F7F7F" w:themeColor="text1" w:themeTint="80"/>
                          <w:sz w:val="56"/>
                          <w:szCs w:val="56"/>
                        </w:rPr>
                        <w:t>4.</w:t>
                      </w:r>
                      <w:r w:rsidRPr="00464C7E">
                        <w:rPr>
                          <w:rFonts w:ascii="Arial Black" w:hAnsi="Arial Black" w:cs="Arial"/>
                          <w:color w:val="000000" w:themeColor="text1"/>
                          <w:sz w:val="52"/>
                          <w:szCs w:val="52"/>
                        </w:rPr>
                        <w:t>Color Scheme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671C216" wp14:editId="132B592C">
                <wp:simplePos x="0" y="0"/>
                <wp:positionH relativeFrom="column">
                  <wp:posOffset>-291766</wp:posOffset>
                </wp:positionH>
                <wp:positionV relativeFrom="paragraph">
                  <wp:posOffset>4508834</wp:posOffset>
                </wp:positionV>
                <wp:extent cx="7206582" cy="782053"/>
                <wp:effectExtent l="0" t="0" r="13970" b="18415"/>
                <wp:wrapNone/>
                <wp:docPr id="1482344240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6582" cy="7820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9D76C3" id="Rectangle 45" o:spid="_x0000_s1026" style="position:absolute;margin-left:-22.95pt;margin-top:355.05pt;width:567.45pt;height:61.6pt;z-index:25174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" fillcolor="#4a66ac [3204]" strokecolor="#243255 [1604]" strokeweight="2pt"/>
            </w:pict>
          </mc:Fallback>
        </mc:AlternateContent>
      </w:r>
      <w:r w:rsidR="00240893"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118FDA2F" wp14:editId="429D0EDD">
                <wp:simplePos x="0" y="0"/>
                <wp:positionH relativeFrom="column">
                  <wp:posOffset>-75063</wp:posOffset>
                </wp:positionH>
                <wp:positionV relativeFrom="paragraph">
                  <wp:posOffset>3305576</wp:posOffset>
                </wp:positionV>
                <wp:extent cx="1671955" cy="950495"/>
                <wp:effectExtent l="0" t="0" r="0" b="2540"/>
                <wp:wrapNone/>
                <wp:docPr id="92464419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955" cy="950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257B36" w14:textId="53810C64" w:rsidR="002D2847" w:rsidRDefault="002D2847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184BB6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About.html</w:t>
                            </w:r>
                          </w:p>
                          <w:p w14:paraId="6BDA3642" w14:textId="5C8F118A" w:rsidR="00240893" w:rsidRPr="00240893" w:rsidRDefault="00240893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240893">
                              <w:rPr>
                                <w:rFonts w:ascii="Arial Black" w:hAnsi="Arial Black"/>
                              </w:rPr>
                              <w:t>(Page about the team)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FDA2F" id="Text Box 43" o:spid="_x0000_s1044" type="#_x0000_t202" style="position:absolute;left:0;text-align:left;margin-left:-5.9pt;margin-top:260.3pt;width:131.65pt;height:74.8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" filled="f" stroked="f" strokeweight=".5pt">
                <v:textbox>
                  <w:txbxContent>
                    <w:p w14:paraId="70257B36" w14:textId="53810C64" w:rsidR="002D2847" w:rsidRDefault="002D2847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184BB6">
                        <w:rPr>
                          <w:rFonts w:ascii="Arial Black" w:hAnsi="Arial Black"/>
                          <w:sz w:val="36"/>
                          <w:szCs w:val="36"/>
                        </w:rPr>
                        <w:t>About.html</w:t>
                      </w:r>
                    </w:p>
                    <w:p w14:paraId="6BDA3642" w14:textId="5C8F118A" w:rsidR="00240893" w:rsidRPr="00240893" w:rsidRDefault="00240893">
                      <w:pPr>
                        <w:rPr>
                          <w:rFonts w:ascii="Arial Black" w:hAnsi="Arial Black"/>
                        </w:rPr>
                      </w:pPr>
                      <w:r w:rsidRPr="00240893">
                        <w:rPr>
                          <w:rFonts w:ascii="Arial Black" w:hAnsi="Arial Black"/>
                        </w:rPr>
                        <w:t>(Page about the team)</w:t>
                      </w:r>
                    </w:p>
                  </w:txbxContent>
                </v:textbox>
              </v:shape>
            </w:pict>
          </mc:Fallback>
        </mc:AlternateContent>
      </w:r>
      <w:r w:rsidR="00240893"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59A2782" wp14:editId="49CE7B01">
                <wp:simplePos x="0" y="0"/>
                <wp:positionH relativeFrom="column">
                  <wp:posOffset>2391276</wp:posOffset>
                </wp:positionH>
                <wp:positionV relativeFrom="paragraph">
                  <wp:posOffset>3317708</wp:posOffset>
                </wp:positionV>
                <wp:extent cx="1972310" cy="841676"/>
                <wp:effectExtent l="0" t="0" r="0" b="0"/>
                <wp:wrapNone/>
                <wp:docPr id="1650663821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8416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6F9B92" w14:textId="2DD47B7A" w:rsidR="00184BB6" w:rsidRDefault="00184BB6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184BB6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Robots.html</w:t>
                            </w:r>
                          </w:p>
                          <w:p w14:paraId="033834FA" w14:textId="0FE0587C" w:rsidR="00240893" w:rsidRPr="00240893" w:rsidRDefault="00240893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240893">
                              <w:rPr>
                                <w:rFonts w:ascii="Arial Black" w:hAnsi="Arial Black"/>
                              </w:rPr>
                              <w:t>(Robots selector page)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2782" id="Text Box 44" o:spid="_x0000_s1045" type="#_x0000_t202" style="position:absolute;left:0;text-align:left;margin-left:188.3pt;margin-top:261.25pt;width:155.3pt;height:66.2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" filled="f" stroked="f" strokeweight=".5pt">
                <v:textbox>
                  <w:txbxContent>
                    <w:p w14:paraId="346F9B92" w14:textId="2DD47B7A" w:rsidR="00184BB6" w:rsidRDefault="00184BB6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184BB6">
                        <w:rPr>
                          <w:rFonts w:ascii="Arial Black" w:hAnsi="Arial Black"/>
                          <w:sz w:val="36"/>
                          <w:szCs w:val="36"/>
                        </w:rPr>
                        <w:t>Robots.html</w:t>
                      </w:r>
                    </w:p>
                    <w:p w14:paraId="033834FA" w14:textId="0FE0587C" w:rsidR="00240893" w:rsidRPr="00240893" w:rsidRDefault="00240893">
                      <w:pPr>
                        <w:rPr>
                          <w:rFonts w:ascii="Arial Black" w:hAnsi="Arial Black"/>
                        </w:rPr>
                      </w:pPr>
                      <w:r w:rsidRPr="00240893">
                        <w:rPr>
                          <w:rFonts w:ascii="Arial Black" w:hAnsi="Arial Black"/>
                        </w:rPr>
                        <w:t>(Robots selector page)</w:t>
                      </w:r>
                    </w:p>
                  </w:txbxContent>
                </v:textbox>
              </v:shape>
            </w:pict>
          </mc:Fallback>
        </mc:AlternateContent>
      </w:r>
      <w:r w:rsidR="00240893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23498731" wp14:editId="1714F2B0">
                <wp:simplePos x="0" y="0"/>
                <wp:positionH relativeFrom="column">
                  <wp:posOffset>2319087</wp:posOffset>
                </wp:positionH>
                <wp:positionV relativeFrom="paragraph">
                  <wp:posOffset>1224213</wp:posOffset>
                </wp:positionV>
                <wp:extent cx="1997075" cy="1070243"/>
                <wp:effectExtent l="0" t="0" r="0" b="0"/>
                <wp:wrapNone/>
                <wp:docPr id="1374683298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75" cy="10702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105E1" w14:textId="0BA0858C" w:rsidR="002D2847" w:rsidRDefault="002D2847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2D2847">
                              <w:rPr>
                                <w:rFonts w:ascii="Arial Black" w:hAnsi="Arial Black"/>
                                <w:color w:val="000000" w:themeColor="text1"/>
                                <w:sz w:val="44"/>
                                <w:szCs w:val="44"/>
                              </w:rPr>
                              <w:t>Index.html</w:t>
                            </w:r>
                          </w:p>
                          <w:p w14:paraId="60D6AFC7" w14:textId="160F5978" w:rsidR="00184BB6" w:rsidRPr="00240893" w:rsidRDefault="00184BB6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240893">
                              <w:rPr>
                                <w:rFonts w:ascii="Arial Black" w:hAnsi="Arial Black"/>
                                <w:color w:val="000000" w:themeColor="text1"/>
                                <w:sz w:val="40"/>
                                <w:szCs w:val="40"/>
                              </w:rPr>
                              <w:t>(</w:t>
                            </w:r>
                            <w:r w:rsidR="00240893" w:rsidRPr="00240893">
                              <w:rPr>
                                <w:rFonts w:ascii="Arial Black" w:hAnsi="Arial Black"/>
                                <w:color w:val="000000" w:themeColor="text1"/>
                                <w:sz w:val="40"/>
                                <w:szCs w:val="40"/>
                              </w:rPr>
                              <w:t>Home page)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98731" id="Text Box 42" o:spid="_x0000_s1046" type="#_x0000_t202" style="position:absolute;left:0;text-align:left;margin-left:182.6pt;margin-top:96.4pt;width:157.25pt;height:84.2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" filled="f" stroked="f" strokeweight=".5pt">
                <v:textbox>
                  <w:txbxContent>
                    <w:p w14:paraId="206105E1" w14:textId="0BA0858C" w:rsidR="002D2847" w:rsidRDefault="002D2847">
                      <w:pPr>
                        <w:rPr>
                          <w:rFonts w:ascii="Arial Black" w:hAnsi="Arial Black"/>
                          <w:color w:val="000000" w:themeColor="text1"/>
                          <w:sz w:val="44"/>
                          <w:szCs w:val="44"/>
                        </w:rPr>
                      </w:pPr>
                      <w:r w:rsidRPr="002D2847">
                        <w:rPr>
                          <w:rFonts w:ascii="Arial Black" w:hAnsi="Arial Black"/>
                          <w:color w:val="000000" w:themeColor="text1"/>
                          <w:sz w:val="44"/>
                          <w:szCs w:val="44"/>
                        </w:rPr>
                        <w:t>Index.html</w:t>
                      </w:r>
                    </w:p>
                    <w:p w14:paraId="60D6AFC7" w14:textId="160F5978" w:rsidR="00184BB6" w:rsidRPr="00240893" w:rsidRDefault="00184BB6">
                      <w:pPr>
                        <w:rPr>
                          <w:rFonts w:ascii="Arial Black" w:hAnsi="Arial Black"/>
                          <w:color w:val="000000" w:themeColor="text1"/>
                          <w:sz w:val="40"/>
                          <w:szCs w:val="40"/>
                        </w:rPr>
                      </w:pPr>
                      <w:r w:rsidRPr="00240893">
                        <w:rPr>
                          <w:rFonts w:ascii="Arial Black" w:hAnsi="Arial Black"/>
                          <w:color w:val="000000" w:themeColor="text1"/>
                          <w:sz w:val="40"/>
                          <w:szCs w:val="40"/>
                        </w:rPr>
                        <w:t>(</w:t>
                      </w:r>
                      <w:r w:rsidR="00240893" w:rsidRPr="00240893">
                        <w:rPr>
                          <w:rFonts w:ascii="Arial Black" w:hAnsi="Arial Black"/>
                          <w:color w:val="000000" w:themeColor="text1"/>
                          <w:sz w:val="40"/>
                          <w:szCs w:val="40"/>
                        </w:rPr>
                        <w:t>Home page)</w:t>
                      </w:r>
                    </w:p>
                  </w:txbxContent>
                </v:textbox>
              </v:shape>
            </w:pict>
          </mc:Fallback>
        </mc:AlternateContent>
      </w:r>
      <w:r w:rsidR="00184BB6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9F2604B" wp14:editId="0BE4FD77">
                <wp:simplePos x="0" y="0"/>
                <wp:positionH relativeFrom="column">
                  <wp:posOffset>2064820</wp:posOffset>
                </wp:positionH>
                <wp:positionV relativeFrom="paragraph">
                  <wp:posOffset>3075839</wp:posOffset>
                </wp:positionV>
                <wp:extent cx="2370221" cy="1203158"/>
                <wp:effectExtent l="0" t="0" r="11430" b="16510"/>
                <wp:wrapNone/>
                <wp:docPr id="1152675049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221" cy="120315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840DCBD" id="Oval 36" o:spid="_x0000_s1026" style="position:absolute;margin-left:162.6pt;margin-top:242.2pt;width:186.65pt;height:94.75pt;z-index:2516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" fillcolor="#4a66ac [3204]" strokecolor="#243255 [1604]" strokeweight="2pt"/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E775EE3" wp14:editId="5270E118">
                <wp:simplePos x="0" y="0"/>
                <wp:positionH relativeFrom="column">
                  <wp:posOffset>2030095</wp:posOffset>
                </wp:positionH>
                <wp:positionV relativeFrom="paragraph">
                  <wp:posOffset>946952</wp:posOffset>
                </wp:positionV>
                <wp:extent cx="2334126" cy="1347536"/>
                <wp:effectExtent l="0" t="0" r="28575" b="24130"/>
                <wp:wrapNone/>
                <wp:docPr id="1688959556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126" cy="1347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619420" id="Oval 34" o:spid="_x0000_s1026" style="position:absolute;margin-left:159.85pt;margin-top:74.55pt;width:183.8pt;height:106.1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" fillcolor="#4a66ac [3204]" strokecolor="#243255 [1604]" strokeweight="2pt"/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7E8F2FC" wp14:editId="4D23C40F">
                <wp:simplePos x="0" y="0"/>
                <wp:positionH relativeFrom="column">
                  <wp:posOffset>3209424</wp:posOffset>
                </wp:positionH>
                <wp:positionV relativeFrom="paragraph">
                  <wp:posOffset>2499561</wp:posOffset>
                </wp:positionV>
                <wp:extent cx="48126" cy="505326"/>
                <wp:effectExtent l="38100" t="0" r="66675" b="47625"/>
                <wp:wrapNone/>
                <wp:docPr id="12164979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26" cy="505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5A6E5F" id="Straight Arrow Connector 40" o:spid="_x0000_s1026" type="#_x0000_t32" style="position:absolute;margin-left:252.7pt;margin-top:196.8pt;width:3.8pt;height:39.8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" strokecolor="#4660a3 [3044]">
                <v:stroke endarrow="block"/>
              </v:shape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B96BECB" wp14:editId="58D16BBA">
                <wp:simplePos x="0" y="0"/>
                <wp:positionH relativeFrom="column">
                  <wp:posOffset>935455</wp:posOffset>
                </wp:positionH>
                <wp:positionV relativeFrom="paragraph">
                  <wp:posOffset>2126582</wp:posOffset>
                </wp:positionV>
                <wp:extent cx="1022684" cy="806115"/>
                <wp:effectExtent l="38100" t="0" r="25400" b="51435"/>
                <wp:wrapNone/>
                <wp:docPr id="1339307330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2684" cy="806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9D7921" id="Straight Arrow Connector 38" o:spid="_x0000_s1026" type="#_x0000_t32" style="position:absolute;margin-left:73.65pt;margin-top:167.45pt;width:80.55pt;height:63.45pt;flip:x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" strokecolor="#4660a3 [3044]">
                <v:stroke endarrow="block"/>
              </v:shape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879D904" wp14:editId="39EEFB48">
                <wp:simplePos x="0" y="0"/>
                <wp:positionH relativeFrom="column">
                  <wp:posOffset>-483737</wp:posOffset>
                </wp:positionH>
                <wp:positionV relativeFrom="paragraph">
                  <wp:posOffset>3077043</wp:posOffset>
                </wp:positionV>
                <wp:extent cx="2298032" cy="1155032"/>
                <wp:effectExtent l="0" t="0" r="26670" b="26670"/>
                <wp:wrapNone/>
                <wp:docPr id="1723010171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032" cy="115503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25EA65" id="Oval 35" o:spid="_x0000_s1026" style="position:absolute;margin-left:-38.1pt;margin-top:242.3pt;width:180.95pt;height:90.9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" fillcolor="#4a66ac [3204]" strokecolor="#243255 [1604]" strokeweight="2pt"/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118EEAF2" wp14:editId="7A36FC90">
                <wp:simplePos x="0" y="0"/>
                <wp:positionH relativeFrom="column">
                  <wp:posOffset>-195513</wp:posOffset>
                </wp:positionH>
                <wp:positionV relativeFrom="paragraph">
                  <wp:posOffset>-267703</wp:posOffset>
                </wp:positionV>
                <wp:extent cx="7074568" cy="601446"/>
                <wp:effectExtent l="0" t="0" r="0" b="0"/>
                <wp:wrapNone/>
                <wp:docPr id="2089551762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4568" cy="6014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98543" w14:textId="09E23208" w:rsidR="002D2847" w:rsidRPr="002D2847" w:rsidRDefault="002D2847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2D2847">
                              <w:rPr>
                                <w:rFonts w:ascii="Arial" w:hAnsi="Arial" w:cs="Arial"/>
                                <w:b/>
                                <w:bCs/>
                                <w:color w:val="7F7F7F" w:themeColor="text1" w:themeTint="80"/>
                                <w:sz w:val="56"/>
                                <w:szCs w:val="56"/>
                              </w:rPr>
                              <w:t>3.</w:t>
                            </w:r>
                            <w:r w:rsidRPr="002D2847">
                              <w:rPr>
                                <w:rFonts w:ascii="Arial Black" w:hAnsi="Arial Black"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464C7E">
                              <w:rPr>
                                <w:rFonts w:ascii="Arial Black" w:hAnsi="Arial Black"/>
                                <w:sz w:val="52"/>
                                <w:szCs w:val="52"/>
                              </w:rPr>
                              <w:t>Website organization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EEAF2" id="Text Box 33" o:spid="_x0000_s1047" type="#_x0000_t202" style="position:absolute;left:0;text-align:left;margin-left:-15.4pt;margin-top:-21.1pt;width:557.05pt;height:47.35pt;z-index:251735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" filled="f" stroked="f" strokeweight=".5pt">
                <v:textbox>
                  <w:txbxContent>
                    <w:p w14:paraId="3F798543" w14:textId="09E23208" w:rsidR="002D2847" w:rsidRPr="002D2847" w:rsidRDefault="002D2847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2D2847">
                        <w:rPr>
                          <w:rFonts w:ascii="Arial" w:hAnsi="Arial" w:cs="Arial"/>
                          <w:b/>
                          <w:bCs/>
                          <w:color w:val="7F7F7F" w:themeColor="text1" w:themeTint="80"/>
                          <w:sz w:val="56"/>
                          <w:szCs w:val="56"/>
                        </w:rPr>
                        <w:t>3.</w:t>
                      </w:r>
                      <w:r w:rsidRPr="002D2847">
                        <w:rPr>
                          <w:rFonts w:ascii="Arial Black" w:hAnsi="Arial Black"/>
                          <w:color w:val="7F7F7F" w:themeColor="text1" w:themeTint="80"/>
                          <w:sz w:val="36"/>
                          <w:szCs w:val="36"/>
                        </w:rPr>
                        <w:t xml:space="preserve"> </w:t>
                      </w:r>
                      <w:r w:rsidRPr="00464C7E">
                        <w:rPr>
                          <w:rFonts w:ascii="Arial Black" w:hAnsi="Arial Black"/>
                          <w:sz w:val="52"/>
                          <w:szCs w:val="52"/>
                        </w:rPr>
                        <w:t>Website organization</w:t>
                      </w:r>
                    </w:p>
                  </w:txbxContent>
                </v:textbox>
              </v:shape>
            </w:pict>
          </mc:Fallback>
        </mc:AlternateContent>
      </w:r>
      <w:r w:rsidR="00953252"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69CCE320" wp14:editId="1D809E9C">
                <wp:simplePos x="0" y="0"/>
                <wp:positionH relativeFrom="column">
                  <wp:posOffset>-327861</wp:posOffset>
                </wp:positionH>
                <wp:positionV relativeFrom="paragraph">
                  <wp:posOffset>-339892</wp:posOffset>
                </wp:positionV>
                <wp:extent cx="7290569" cy="673768"/>
                <wp:effectExtent l="0" t="0" r="24765" b="12065"/>
                <wp:wrapNone/>
                <wp:docPr id="682830953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569" cy="6737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04A7A9C" id="Rectangle 19" o:spid="_x0000_s1026" style="position:absolute;margin-left:-25.8pt;margin-top:-26.75pt;width:574.05pt;height:53.05pt;z-index:251723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" fillcolor="#4a66ac [3204]" strokecolor="#243255 [1604]" strokeweight="2pt"/>
            </w:pict>
          </mc:Fallback>
        </mc:AlternateContent>
      </w:r>
    </w:p>
    <w:sectPr w:rsidR="003A78C1" w:rsidRPr="005F5AE4" w:rsidSect="00A87BD2">
      <w:footerReference w:type="default" r:id="rId10"/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C918C" w14:textId="77777777" w:rsidR="003A09EA" w:rsidRDefault="003A09EA">
      <w:r>
        <w:separator/>
      </w:r>
    </w:p>
  </w:endnote>
  <w:endnote w:type="continuationSeparator" w:id="0">
    <w:p w14:paraId="7ED8D08D" w14:textId="77777777" w:rsidR="003A09EA" w:rsidRDefault="003A09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1BA70" w14:textId="77777777" w:rsidR="00F0441F" w:rsidRPr="006D7D65" w:rsidRDefault="000C6CA1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81BD05F" wp14:editId="5E15BB08">
              <wp:simplePos x="0" y="0"/>
              <wp:positionH relativeFrom="column">
                <wp:posOffset>-422801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0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FA01FE" w14:textId="05B37B69" w:rsidR="001E0398" w:rsidRPr="001E0398" w:rsidRDefault="00221DC7" w:rsidP="001E0398">
                          <w:pPr>
                            <w:jc w:val="center"/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BAF6596" wp14:editId="57E19F92">
                                <wp:extent cx="603885" cy="539115"/>
                                <wp:effectExtent l="0" t="0" r="5715" b="0"/>
                                <wp:docPr id="2138766597" name="Picture 15" descr="A black letter v with white text&#10;&#10;Description automatically generated with low confidenc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38766597" name="Picture 15" descr="A black letter v with white text&#10;&#10;Description automatically generated with low confidenc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03885" cy="53911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1BD05F" id="_x0000_t202" coordsize="21600,21600" o:spt="202" path="m,l,21600r21600,l21600,xe">
              <v:stroke joinstyle="miter"/>
              <v:path gradientshapeok="t" o:connecttype="rect"/>
            </v:shapetype>
            <v:shape id="_x0000_s1048" type="#_x0000_t202" style="position:absolute;left:0;text-align:left;margin-left:-33.3pt;margin-top:-.25pt;width:103pt;height:4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" filled="f" stroked="f">
              <v:textbox>
                <w:txbxContent>
                  <w:p w14:paraId="49FA01FE" w14:textId="05B37B69" w:rsidR="001E0398" w:rsidRPr="001E0398" w:rsidRDefault="00221DC7" w:rsidP="001E0398">
                    <w:pPr>
                      <w:jc w:val="center"/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BAF6596" wp14:editId="57E19F92">
                          <wp:extent cx="603885" cy="539115"/>
                          <wp:effectExtent l="0" t="0" r="5715" b="0"/>
                          <wp:docPr id="2138766597" name="Picture 15" descr="A black letter v with white text&#10;&#10;Description automatically generated with low confidenc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38766597" name="Picture 15" descr="A black letter v with white text&#10;&#10;Description automatically generated with low confidenc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03885" cy="5391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B70876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2B4F8C1" wp14:editId="6C7CD924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4F0A6F" w14:textId="0016C62A" w:rsidR="001E0398" w:rsidRPr="001E0398" w:rsidRDefault="00221DC7" w:rsidP="001E0398">
                          <w:pPr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  <w:t xml:space="preserve">VEKTORINA 2023 All rights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  <w:t>reserved</w:t>
                          </w:r>
                          <w:proofErr w:type="gramEnd"/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B4F8C1" id="_x0000_s1049" type="#_x0000_t202" style="position:absolute;left:0;text-align:left;margin-left:68.7pt;margin-top:9.45pt;width:410.85pt;height:38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" filled="f" stroked="f">
              <v:textbox>
                <w:txbxContent>
                  <w:p w14:paraId="2B4F0A6F" w14:textId="0016C62A" w:rsidR="001E0398" w:rsidRPr="001E0398" w:rsidRDefault="00221DC7" w:rsidP="001E0398">
                    <w:pPr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</w:pPr>
                    <w:r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  <w:t xml:space="preserve">VEKTORINA 2023 All rights </w:t>
                    </w:r>
                    <w:proofErr w:type="gramStart"/>
                    <w:r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  <w:t>reserved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74AAD36" wp14:editId="36E3ED39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C948655" id="Rectangle 12" o:spid="_x0000_s1026" style="position:absolute;margin-left:-21.3pt;margin-top:-18.8pt;width:556.1pt;height:3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4a66ac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734513">
      <w:rPr>
        <w:rFonts w:ascii="Arial" w:hAnsi="Arial" w:cs="Arial"/>
        <w:noProof/>
      </w:rPr>
      <w:t>1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71FA47EE" w14:textId="77777777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29A66F39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708131" w14:textId="77777777" w:rsidR="003A09EA" w:rsidRDefault="003A09EA">
      <w:r>
        <w:separator/>
      </w:r>
    </w:p>
  </w:footnote>
  <w:footnote w:type="continuationSeparator" w:id="0">
    <w:p w14:paraId="10464C79" w14:textId="77777777" w:rsidR="003A09EA" w:rsidRDefault="003A09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019184F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7" type="#_x0000_t75" style="width:468pt;height:417.75pt" o:bullet="t">
        <v:imagedata r:id="rId1" o:title="logo"/>
      </v:shape>
    </w:pict>
  </w:numPicBullet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109" w:hanging="432"/>
      </w:pPr>
      <w:rPr>
        <w:color w:val="629DD1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FA7F13"/>
    <w:multiLevelType w:val="hybridMultilevel"/>
    <w:tmpl w:val="92A42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44596A"/>
    <w:multiLevelType w:val="multilevel"/>
    <w:tmpl w:val="DE2E31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PicBulletId w:val="0"/>
      <w:lvlJc w:val="left"/>
      <w:pPr>
        <w:ind w:left="1069" w:hanging="360"/>
      </w:pPr>
      <w:rPr>
        <w:rFonts w:ascii="Symbol" w:hAnsi="Symbol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97411867">
    <w:abstractNumId w:val="0"/>
  </w:num>
  <w:num w:numId="2" w16cid:durableId="787821822">
    <w:abstractNumId w:val="3"/>
  </w:num>
  <w:num w:numId="3" w16cid:durableId="1501193429">
    <w:abstractNumId w:val="6"/>
  </w:num>
  <w:num w:numId="4" w16cid:durableId="489520845">
    <w:abstractNumId w:val="2"/>
  </w:num>
  <w:num w:numId="5" w16cid:durableId="773477425">
    <w:abstractNumId w:val="4"/>
  </w:num>
  <w:num w:numId="6" w16cid:durableId="760881054">
    <w:abstractNumId w:val="1"/>
  </w:num>
  <w:num w:numId="7" w16cid:durableId="4471656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87ADC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70756"/>
    <w:rsid w:val="00183A64"/>
    <w:rsid w:val="00184BB6"/>
    <w:rsid w:val="001955E9"/>
    <w:rsid w:val="001A17BC"/>
    <w:rsid w:val="001C2B99"/>
    <w:rsid w:val="001C3E2F"/>
    <w:rsid w:val="001D4728"/>
    <w:rsid w:val="001E0398"/>
    <w:rsid w:val="001E2F23"/>
    <w:rsid w:val="001F230C"/>
    <w:rsid w:val="002208D0"/>
    <w:rsid w:val="00220A22"/>
    <w:rsid w:val="00221DC7"/>
    <w:rsid w:val="002238EA"/>
    <w:rsid w:val="00240893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1FA1"/>
    <w:rsid w:val="002C7FAA"/>
    <w:rsid w:val="002D2847"/>
    <w:rsid w:val="002D2E2F"/>
    <w:rsid w:val="00321111"/>
    <w:rsid w:val="0038057F"/>
    <w:rsid w:val="00386F89"/>
    <w:rsid w:val="00395555"/>
    <w:rsid w:val="003A09EA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64C7E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4743"/>
    <w:rsid w:val="0066658E"/>
    <w:rsid w:val="006877B6"/>
    <w:rsid w:val="006B053E"/>
    <w:rsid w:val="006C7324"/>
    <w:rsid w:val="006D1AD3"/>
    <w:rsid w:val="006D3317"/>
    <w:rsid w:val="006D44A8"/>
    <w:rsid w:val="006D7D65"/>
    <w:rsid w:val="0071799F"/>
    <w:rsid w:val="00734513"/>
    <w:rsid w:val="00751400"/>
    <w:rsid w:val="00771302"/>
    <w:rsid w:val="00785EF6"/>
    <w:rsid w:val="00786C53"/>
    <w:rsid w:val="007A1ED6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5AE9"/>
    <w:rsid w:val="008F3B12"/>
    <w:rsid w:val="009065E7"/>
    <w:rsid w:val="00911927"/>
    <w:rsid w:val="00916CC1"/>
    <w:rsid w:val="00951419"/>
    <w:rsid w:val="00953252"/>
    <w:rsid w:val="00957114"/>
    <w:rsid w:val="00971CA2"/>
    <w:rsid w:val="0097289A"/>
    <w:rsid w:val="00983AE3"/>
    <w:rsid w:val="009A0EA9"/>
    <w:rsid w:val="009D1798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F3BBF"/>
    <w:rsid w:val="00AF50F6"/>
    <w:rsid w:val="00B070C1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228D6"/>
    <w:rsid w:val="00E41C0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7024A"/>
    <w:rsid w:val="00F9296A"/>
    <w:rsid w:val="00FA42E4"/>
    <w:rsid w:val="00FB0C09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,"/>
  <w:listSeparator w:val=";"/>
  <w14:docId w14:val="7F245D6B"/>
  <w15:docId w15:val="{175233E8-E9FE-493F-9F00-3759610BE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374C80" w:themeColor="accent1" w:themeShade="BF"/>
    </w:rPr>
    <w:tblPr>
      <w:tblStyleRowBandSize w:val="1"/>
      <w:tblStyleColBandSize w:val="1"/>
      <w:tblBorders>
        <w:top w:val="single" w:sz="8" w:space="0" w:color="4A66AC" w:themeColor="accent1"/>
        <w:bottom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A66A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A66AC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A66A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A66A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1D8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cPr>
      <w:shd w:val="clear" w:color="auto" w:fill="D1D8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EF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FEF" w:themeFill="accent1" w:themeFillTint="33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tcBorders>
          <w:insideH w:val="single" w:sz="6" w:space="0" w:color="4A66AC" w:themeColor="accent1"/>
          <w:insideV w:val="single" w:sz="6" w:space="0" w:color="4A66AC" w:themeColor="accent1"/>
        </w:tcBorders>
        <w:shd w:val="clear" w:color="auto" w:fill="A2B1D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1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  <w:shd w:val="clear" w:color="auto" w:fill="D1D8EB" w:themeFill="accent1" w:themeFillTint="3F"/>
      </w:tcPr>
    </w:tblStylePr>
    <w:tblStylePr w:type="band2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7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AC6B0-46FB-455D-BD77-89902EC7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459</TotalTime>
  <Pages>5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cp:lastModifiedBy>Милко С. Барев</cp:lastModifiedBy>
  <cp:revision>16</cp:revision>
  <cp:lastPrinted>2013-10-25T13:55:00Z</cp:lastPrinted>
  <dcterms:created xsi:type="dcterms:W3CDTF">2013-10-24T18:18:00Z</dcterms:created>
  <dcterms:modified xsi:type="dcterms:W3CDTF">2023-06-04T23:59:00Z</dcterms:modified>
</cp:coreProperties>
</file>